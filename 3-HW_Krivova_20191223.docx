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0"/>
        <w:gridCol w:w="3331"/>
      </w:tblGrid>
      <w:tr w:rsidR="007B3E63" w:rsidRPr="00E10F08" w:rsidTr="00291337">
        <w:trPr>
          <w:trHeight w:val="350"/>
        </w:trPr>
        <w:tc>
          <w:tcPr>
            <w:tcW w:w="1440" w:type="dxa"/>
          </w:tcPr>
          <w:p w:rsidR="007B3E63" w:rsidRPr="00E10F08" w:rsidRDefault="007B3E63" w:rsidP="00E10F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E10F08">
              <w:rPr>
                <w:rFonts w:ascii="Arial" w:hAnsi="Arial" w:cs="Arial"/>
                <w:b/>
                <w:sz w:val="24"/>
                <w:szCs w:val="20"/>
              </w:rPr>
              <w:t>ФИО</w:t>
            </w:r>
          </w:p>
        </w:tc>
        <w:tc>
          <w:tcPr>
            <w:tcW w:w="3331" w:type="dxa"/>
          </w:tcPr>
          <w:p w:rsidR="007B3E63" w:rsidRPr="00321D71" w:rsidRDefault="007B3E63" w:rsidP="00E10F08">
            <w:pPr>
              <w:spacing w:after="0" w:line="240" w:lineRule="auto"/>
              <w:rPr>
                <w:rFonts w:ascii="Tahoma" w:hAnsi="Tahoma" w:cs="Tahoma"/>
                <w:color w:val="0000FF"/>
              </w:rPr>
            </w:pPr>
            <w:r w:rsidRPr="00321D71">
              <w:rPr>
                <w:rFonts w:ascii="Tahoma" w:hAnsi="Tahoma" w:cs="Tahoma"/>
                <w:color w:val="0000FF"/>
              </w:rPr>
              <w:t>Кривова Татьяна Сергеевна</w:t>
            </w:r>
          </w:p>
        </w:tc>
      </w:tr>
    </w:tbl>
    <w:p w:rsidR="007B3E63" w:rsidRPr="005D3398" w:rsidRDefault="007B3E63" w:rsidP="00E53C83">
      <w:pPr>
        <w:spacing w:line="240" w:lineRule="auto"/>
        <w:jc w:val="both"/>
        <w:outlineLvl w:val="0"/>
        <w:rPr>
          <w:rFonts w:ascii="Times New Roman" w:hAnsi="Times New Roman"/>
          <w:lang w:val="en-US"/>
        </w:rPr>
      </w:pPr>
    </w:p>
    <w:p w:rsidR="007B3E63" w:rsidRPr="00A61282" w:rsidRDefault="007B3E63" w:rsidP="005D3398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A61282">
        <w:rPr>
          <w:rFonts w:ascii="Arial" w:hAnsi="Arial" w:cs="Arial"/>
          <w:b/>
          <w:sz w:val="20"/>
          <w:szCs w:val="20"/>
        </w:rPr>
        <w:t>1. Выведите магазины, имеющие больше 300-от покупателей</w:t>
      </w:r>
      <w:r>
        <w:rPr>
          <w:rFonts w:ascii="Arial" w:hAnsi="Arial" w:cs="Arial"/>
          <w:b/>
          <w:sz w:val="20"/>
          <w:szCs w:val="20"/>
        </w:rPr>
        <w:t>.</w:t>
      </w:r>
    </w:p>
    <w:p w:rsidR="007B3E63" w:rsidRPr="00787B6B" w:rsidRDefault="007B3E63" w:rsidP="00787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787B6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787B6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c.store_id, </w:t>
      </w:r>
      <w:r w:rsidRPr="00787B6B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count</w:t>
      </w:r>
      <w:r w:rsidRPr="00787B6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(c.customer_id) </w:t>
      </w:r>
      <w:r w:rsidRPr="00787B6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787B6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num_clients</w:t>
      </w:r>
    </w:p>
    <w:p w:rsidR="007B3E63" w:rsidRPr="00787B6B" w:rsidRDefault="007B3E63" w:rsidP="00787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787B6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787B6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 </w:t>
      </w:r>
      <w:r w:rsidRPr="00787B6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787B6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</w:t>
      </w:r>
    </w:p>
    <w:p w:rsidR="007B3E63" w:rsidRPr="00787B6B" w:rsidRDefault="007B3E63" w:rsidP="00787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787B6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GROUP</w:t>
      </w:r>
      <w:r w:rsidRPr="00787B6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87B6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787B6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c.store_id</w:t>
      </w:r>
    </w:p>
    <w:p w:rsidR="007B3E63" w:rsidRPr="00787B6B" w:rsidRDefault="007B3E63" w:rsidP="00787B6B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787B6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HAVING</w:t>
      </w:r>
      <w:r w:rsidRPr="00787B6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87B6B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count</w:t>
      </w:r>
      <w:r w:rsidRPr="00787B6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(c.customer_id) &gt; </w:t>
      </w:r>
      <w:r w:rsidRPr="00787B6B">
        <w:rPr>
          <w:rFonts w:ascii="Consolas" w:hAnsi="Consolas" w:cs="Consolas"/>
          <w:color w:val="0000FF"/>
          <w:sz w:val="20"/>
          <w:szCs w:val="20"/>
          <w:lang w:val="en-US" w:eastAsia="ru-RU"/>
        </w:rPr>
        <w:t>300</w:t>
      </w:r>
    </w:p>
    <w:p w:rsidR="007B3E63" w:rsidRDefault="007B3E63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7B3E63" w:rsidRPr="008E6C83" w:rsidRDefault="007B3E63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7B3E63" w:rsidRPr="00787B6B" w:rsidRDefault="007B3E63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787B6B">
        <w:rPr>
          <w:rFonts w:ascii="Tahoma" w:hAnsi="Tahoma" w:cs="Tahoma"/>
          <w:color w:val="0000FF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300pt">
            <v:imagedata r:id="rId7" o:title=""/>
          </v:shape>
        </w:pict>
      </w:r>
    </w:p>
    <w:p w:rsidR="007B3E63" w:rsidRDefault="007B3E63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7B3E63" w:rsidRPr="008E6C83" w:rsidRDefault="007B3E63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7B3E63" w:rsidRPr="00A61282" w:rsidRDefault="007B3E63" w:rsidP="00A61282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Pr="00A61282">
        <w:rPr>
          <w:rFonts w:ascii="Arial" w:hAnsi="Arial" w:cs="Arial"/>
          <w:b/>
          <w:sz w:val="20"/>
          <w:szCs w:val="20"/>
        </w:rPr>
        <w:t>. Выведите у каждого покупателя город в котором он живет</w:t>
      </w:r>
      <w:r>
        <w:rPr>
          <w:rFonts w:ascii="Arial" w:hAnsi="Arial" w:cs="Arial"/>
          <w:b/>
          <w:sz w:val="20"/>
          <w:szCs w:val="20"/>
        </w:rPr>
        <w:t>.</w:t>
      </w:r>
    </w:p>
    <w:p w:rsidR="007B3E63" w:rsidRPr="008E6C83" w:rsidRDefault="007B3E63" w:rsidP="008E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8E6C83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c.customer_id, c.last_name, c.email,</w:t>
      </w:r>
    </w:p>
    <w:p w:rsidR="007B3E63" w:rsidRPr="008E6C83" w:rsidRDefault="007B3E63" w:rsidP="008E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</w:t>
      </w:r>
      <w:r w:rsidRPr="008E6C83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</w:p>
    <w:p w:rsidR="007B3E63" w:rsidRPr="008E6C83" w:rsidRDefault="007B3E63" w:rsidP="008E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</w:t>
      </w:r>
      <w:r w:rsidRPr="008E6C83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ci.city </w:t>
      </w:r>
    </w:p>
    <w:p w:rsidR="007B3E63" w:rsidRPr="008E6C83" w:rsidRDefault="007B3E63" w:rsidP="008E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r w:rsidRPr="008E6C83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city </w:t>
      </w:r>
      <w:r w:rsidRPr="008E6C83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ci</w:t>
      </w:r>
    </w:p>
    <w:p w:rsidR="007B3E63" w:rsidRPr="008E6C83" w:rsidRDefault="007B3E63" w:rsidP="008E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r w:rsidRPr="008E6C83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ci.city_id = a.city_id)</w:t>
      </w:r>
    </w:p>
    <w:p w:rsidR="007B3E63" w:rsidRPr="008E6C83" w:rsidRDefault="007B3E63" w:rsidP="008E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r w:rsidRPr="008E6C83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address </w:t>
      </w:r>
      <w:r w:rsidRPr="008E6C83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</w:t>
      </w:r>
    </w:p>
    <w:p w:rsidR="007B3E63" w:rsidRPr="008E6C83" w:rsidRDefault="007B3E63" w:rsidP="008E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r w:rsidRPr="008E6C83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c.address_id = a.address_id)</w:t>
      </w:r>
    </w:p>
    <w:p w:rsidR="007B3E63" w:rsidRDefault="007B3E63" w:rsidP="008E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FROM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customer </w:t>
      </w: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c</w:t>
      </w:r>
    </w:p>
    <w:p w:rsidR="007B3E63" w:rsidRPr="008E6C83" w:rsidRDefault="007B3E63" w:rsidP="008E6C8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8E6C83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ORDER</w:t>
      </w: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E6C83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8E6C8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c.customer_id </w:t>
      </w:r>
      <w:r w:rsidRPr="008E6C83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asc</w:t>
      </w:r>
    </w:p>
    <w:p w:rsidR="007B3E63" w:rsidRDefault="007B3E63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7B3E63" w:rsidRPr="008E6C83" w:rsidRDefault="007B3E63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 w:rsidRPr="008E6C83">
        <w:rPr>
          <w:rFonts w:ascii="Tahoma" w:hAnsi="Tahoma" w:cs="Tahoma"/>
          <w:color w:val="0000FF"/>
          <w:sz w:val="20"/>
          <w:szCs w:val="20"/>
        </w:rPr>
        <w:pict>
          <v:shape id="_x0000_i1026" type="#_x0000_t75" style="width:499.5pt;height:300pt">
            <v:imagedata r:id="rId8" o:title=""/>
          </v:shape>
        </w:pict>
      </w:r>
    </w:p>
    <w:sectPr w:rsidR="007B3E63" w:rsidRPr="008E6C83" w:rsidSect="00291337">
      <w:headerReference w:type="default" r:id="rId9"/>
      <w:pgSz w:w="11906" w:h="16838"/>
      <w:pgMar w:top="899" w:right="992" w:bottom="1134" w:left="85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E63" w:rsidRDefault="007B3E63" w:rsidP="00654C98">
      <w:pPr>
        <w:spacing w:after="0" w:line="240" w:lineRule="auto"/>
      </w:pPr>
      <w:r>
        <w:separator/>
      </w:r>
    </w:p>
  </w:endnote>
  <w:endnote w:type="continuationSeparator" w:id="0">
    <w:p w:rsidR="007B3E63" w:rsidRDefault="007B3E63" w:rsidP="0065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E63" w:rsidRDefault="007B3E63" w:rsidP="00654C98">
      <w:pPr>
        <w:spacing w:after="0" w:line="240" w:lineRule="auto"/>
      </w:pPr>
      <w:r>
        <w:separator/>
      </w:r>
    </w:p>
  </w:footnote>
  <w:footnote w:type="continuationSeparator" w:id="0">
    <w:p w:rsidR="007B3E63" w:rsidRDefault="007B3E63" w:rsidP="00654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E63" w:rsidRPr="005D3398" w:rsidRDefault="007B3E63">
    <w:pPr>
      <w:pStyle w:val="Header"/>
      <w:rPr>
        <w:color w:val="00B050"/>
      </w:rPr>
    </w:pPr>
    <w:r>
      <w:rPr>
        <w:color w:val="00B050"/>
      </w:rPr>
      <w:t xml:space="preserve">Домашнее задание к </w:t>
    </w:r>
    <w:r w:rsidRPr="00183457">
      <w:rPr>
        <w:color w:val="00B050"/>
      </w:rPr>
      <w:t>занятию</w:t>
    </w:r>
    <w:r>
      <w:rPr>
        <w:color w:val="00B050"/>
      </w:rPr>
      <w:t xml:space="preserve"> №</w:t>
    </w:r>
    <w:r w:rsidRPr="00A61282">
      <w:rPr>
        <w:color w:val="00B050"/>
      </w:rPr>
      <w:t>3</w:t>
    </w:r>
    <w:r w:rsidRPr="00183457">
      <w:rPr>
        <w:color w:val="00B050"/>
      </w:rPr>
      <w:t xml:space="preserve"> </w:t>
    </w:r>
    <w:r w:rsidRPr="005D3398">
      <w:rPr>
        <w:color w:val="00B050"/>
      </w:rPr>
      <w:t xml:space="preserve">от </w:t>
    </w:r>
    <w:r w:rsidRPr="00A61282">
      <w:rPr>
        <w:color w:val="00B050"/>
      </w:rPr>
      <w:t>23</w:t>
    </w:r>
    <w:r w:rsidRPr="005D3398">
      <w:rPr>
        <w:color w:val="00B050"/>
      </w:rPr>
      <w:t>.</w:t>
    </w:r>
    <w:r w:rsidRPr="00CA3B63">
      <w:rPr>
        <w:color w:val="00B050"/>
      </w:rPr>
      <w:t>12</w:t>
    </w:r>
    <w:r w:rsidRPr="005D3398">
      <w:rPr>
        <w:color w:val="00B050"/>
      </w:rPr>
      <w:t>.2019 г. «</w:t>
    </w:r>
    <w:r w:rsidRPr="00A61282">
      <w:rPr>
        <w:color w:val="00B050"/>
      </w:rPr>
      <w:t>Основы SQL</w:t>
    </w:r>
    <w:r w:rsidRPr="005D3398">
      <w:rPr>
        <w:color w:val="00B050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347"/>
    <w:multiLevelType w:val="hybridMultilevel"/>
    <w:tmpl w:val="3E0480C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8E304A"/>
    <w:multiLevelType w:val="hybridMultilevel"/>
    <w:tmpl w:val="0CEAE3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E190D34"/>
    <w:multiLevelType w:val="hybridMultilevel"/>
    <w:tmpl w:val="6D76AE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514643CA"/>
    <w:multiLevelType w:val="hybridMultilevel"/>
    <w:tmpl w:val="9CE804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4C98"/>
    <w:rsid w:val="0000113E"/>
    <w:rsid w:val="00032F42"/>
    <w:rsid w:val="000466D5"/>
    <w:rsid w:val="000835AE"/>
    <w:rsid w:val="00091C3C"/>
    <w:rsid w:val="00094256"/>
    <w:rsid w:val="00094C79"/>
    <w:rsid w:val="000A6FCF"/>
    <w:rsid w:val="000B3EAE"/>
    <w:rsid w:val="000F02C4"/>
    <w:rsid w:val="00107361"/>
    <w:rsid w:val="00130AA5"/>
    <w:rsid w:val="001650F6"/>
    <w:rsid w:val="001731B3"/>
    <w:rsid w:val="001743A7"/>
    <w:rsid w:val="001760A1"/>
    <w:rsid w:val="00183457"/>
    <w:rsid w:val="00186FA6"/>
    <w:rsid w:val="0021275A"/>
    <w:rsid w:val="00235C0D"/>
    <w:rsid w:val="00242045"/>
    <w:rsid w:val="00245EA9"/>
    <w:rsid w:val="00270BE5"/>
    <w:rsid w:val="002804AF"/>
    <w:rsid w:val="0028317A"/>
    <w:rsid w:val="00291337"/>
    <w:rsid w:val="00321D71"/>
    <w:rsid w:val="00324BE7"/>
    <w:rsid w:val="00326A4A"/>
    <w:rsid w:val="00331440"/>
    <w:rsid w:val="00337E5D"/>
    <w:rsid w:val="00352BEC"/>
    <w:rsid w:val="0035486E"/>
    <w:rsid w:val="00356857"/>
    <w:rsid w:val="00370837"/>
    <w:rsid w:val="00391361"/>
    <w:rsid w:val="003A2E34"/>
    <w:rsid w:val="00403B4C"/>
    <w:rsid w:val="00411753"/>
    <w:rsid w:val="00427E60"/>
    <w:rsid w:val="0045301D"/>
    <w:rsid w:val="00456609"/>
    <w:rsid w:val="004B16BC"/>
    <w:rsid w:val="004C628E"/>
    <w:rsid w:val="004E1FD3"/>
    <w:rsid w:val="004E4F0F"/>
    <w:rsid w:val="004E4F9C"/>
    <w:rsid w:val="004E6AB2"/>
    <w:rsid w:val="004F18EE"/>
    <w:rsid w:val="005131C4"/>
    <w:rsid w:val="00532A52"/>
    <w:rsid w:val="00534466"/>
    <w:rsid w:val="00567685"/>
    <w:rsid w:val="00567FE4"/>
    <w:rsid w:val="005B230B"/>
    <w:rsid w:val="005B2E2F"/>
    <w:rsid w:val="005B66C8"/>
    <w:rsid w:val="005D1035"/>
    <w:rsid w:val="005D3398"/>
    <w:rsid w:val="005E41DC"/>
    <w:rsid w:val="00626095"/>
    <w:rsid w:val="006308B3"/>
    <w:rsid w:val="00637509"/>
    <w:rsid w:val="006458D7"/>
    <w:rsid w:val="006519F9"/>
    <w:rsid w:val="00654C98"/>
    <w:rsid w:val="00675EEA"/>
    <w:rsid w:val="006809B0"/>
    <w:rsid w:val="006B4107"/>
    <w:rsid w:val="006E01C8"/>
    <w:rsid w:val="006E13B4"/>
    <w:rsid w:val="006E4783"/>
    <w:rsid w:val="006F554B"/>
    <w:rsid w:val="00701267"/>
    <w:rsid w:val="00710EAA"/>
    <w:rsid w:val="00714CE6"/>
    <w:rsid w:val="007330B5"/>
    <w:rsid w:val="00735660"/>
    <w:rsid w:val="00737C94"/>
    <w:rsid w:val="00743641"/>
    <w:rsid w:val="00745DFE"/>
    <w:rsid w:val="0076285D"/>
    <w:rsid w:val="007634A2"/>
    <w:rsid w:val="007709D6"/>
    <w:rsid w:val="007801F1"/>
    <w:rsid w:val="00780536"/>
    <w:rsid w:val="00787B6B"/>
    <w:rsid w:val="0079449E"/>
    <w:rsid w:val="007B3E63"/>
    <w:rsid w:val="007C4F87"/>
    <w:rsid w:val="007D076A"/>
    <w:rsid w:val="007F1DB5"/>
    <w:rsid w:val="008143C0"/>
    <w:rsid w:val="00834F75"/>
    <w:rsid w:val="008520FC"/>
    <w:rsid w:val="00873EF4"/>
    <w:rsid w:val="00882292"/>
    <w:rsid w:val="008917E2"/>
    <w:rsid w:val="008951B3"/>
    <w:rsid w:val="008C080A"/>
    <w:rsid w:val="008E6C83"/>
    <w:rsid w:val="00954FD5"/>
    <w:rsid w:val="00981030"/>
    <w:rsid w:val="009B2098"/>
    <w:rsid w:val="009B6EA3"/>
    <w:rsid w:val="009C2899"/>
    <w:rsid w:val="009D3554"/>
    <w:rsid w:val="009E1DCD"/>
    <w:rsid w:val="009E5C0C"/>
    <w:rsid w:val="00A32D01"/>
    <w:rsid w:val="00A4440B"/>
    <w:rsid w:val="00A61282"/>
    <w:rsid w:val="00A776CC"/>
    <w:rsid w:val="00A86469"/>
    <w:rsid w:val="00A87969"/>
    <w:rsid w:val="00AA04E6"/>
    <w:rsid w:val="00AB52A0"/>
    <w:rsid w:val="00AE4F53"/>
    <w:rsid w:val="00B01F5D"/>
    <w:rsid w:val="00B026A8"/>
    <w:rsid w:val="00B10CDB"/>
    <w:rsid w:val="00B20913"/>
    <w:rsid w:val="00B20C4F"/>
    <w:rsid w:val="00B23812"/>
    <w:rsid w:val="00B3592D"/>
    <w:rsid w:val="00B4079F"/>
    <w:rsid w:val="00B846E1"/>
    <w:rsid w:val="00B8744B"/>
    <w:rsid w:val="00BB335D"/>
    <w:rsid w:val="00BB439F"/>
    <w:rsid w:val="00BF7C68"/>
    <w:rsid w:val="00C02AB6"/>
    <w:rsid w:val="00C406F7"/>
    <w:rsid w:val="00C43D56"/>
    <w:rsid w:val="00C66716"/>
    <w:rsid w:val="00C704EE"/>
    <w:rsid w:val="00C762FC"/>
    <w:rsid w:val="00C8498F"/>
    <w:rsid w:val="00C93B65"/>
    <w:rsid w:val="00C943DF"/>
    <w:rsid w:val="00C96410"/>
    <w:rsid w:val="00CA30F2"/>
    <w:rsid w:val="00CA3B63"/>
    <w:rsid w:val="00CE1F54"/>
    <w:rsid w:val="00CF7E8A"/>
    <w:rsid w:val="00D42E12"/>
    <w:rsid w:val="00D43AF9"/>
    <w:rsid w:val="00D620A0"/>
    <w:rsid w:val="00D62348"/>
    <w:rsid w:val="00DA3F20"/>
    <w:rsid w:val="00DB7A1D"/>
    <w:rsid w:val="00DC56C7"/>
    <w:rsid w:val="00DC65F7"/>
    <w:rsid w:val="00DE4BEA"/>
    <w:rsid w:val="00DF6528"/>
    <w:rsid w:val="00E10F08"/>
    <w:rsid w:val="00E141C6"/>
    <w:rsid w:val="00E538B6"/>
    <w:rsid w:val="00E53C83"/>
    <w:rsid w:val="00E719F9"/>
    <w:rsid w:val="00EA1CE5"/>
    <w:rsid w:val="00EC1725"/>
    <w:rsid w:val="00EC4821"/>
    <w:rsid w:val="00ED0758"/>
    <w:rsid w:val="00ED4773"/>
    <w:rsid w:val="00ED56E7"/>
    <w:rsid w:val="00EE6AFA"/>
    <w:rsid w:val="00F02755"/>
    <w:rsid w:val="00F47C29"/>
    <w:rsid w:val="00F90674"/>
    <w:rsid w:val="00FB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54C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54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54C98"/>
  </w:style>
  <w:style w:type="paragraph" w:styleId="Footer">
    <w:name w:val="footer"/>
    <w:basedOn w:val="Normal"/>
    <w:link w:val="Foot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4C98"/>
  </w:style>
  <w:style w:type="paragraph" w:styleId="BalloonText">
    <w:name w:val="Balloon Text"/>
    <w:basedOn w:val="Normal"/>
    <w:link w:val="BalloonTextChar"/>
    <w:uiPriority w:val="99"/>
    <w:semiHidden/>
    <w:rsid w:val="0065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4C98"/>
    <w:rPr>
      <w:rFonts w:ascii="Tahoma" w:hAnsi="Tahoma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4E6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E6AB2"/>
    <w:rPr>
      <w:sz w:val="20"/>
    </w:rPr>
  </w:style>
  <w:style w:type="character" w:styleId="FootnoteReference">
    <w:name w:val="footnote reference"/>
    <w:basedOn w:val="DefaultParagraphFont"/>
    <w:uiPriority w:val="99"/>
    <w:semiHidden/>
    <w:rsid w:val="004E6AB2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4E1FD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1FD3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33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634</TotalTime>
  <Pages>2</Pages>
  <Words>76</Words>
  <Characters>436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Tanya</cp:lastModifiedBy>
  <cp:revision>119</cp:revision>
  <cp:lastPrinted>2018-07-04T07:28:00Z</cp:lastPrinted>
  <dcterms:created xsi:type="dcterms:W3CDTF">2017-02-13T08:09:00Z</dcterms:created>
  <dcterms:modified xsi:type="dcterms:W3CDTF">2019-12-20T15:57:00Z</dcterms:modified>
</cp:coreProperties>
</file>