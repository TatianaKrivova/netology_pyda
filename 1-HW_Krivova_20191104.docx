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3331"/>
      </w:tblGrid>
      <w:tr w:rsidR="00CF7E8A" w:rsidRPr="00E10F08" w:rsidTr="00291337">
        <w:trPr>
          <w:trHeight w:val="350"/>
        </w:trPr>
        <w:tc>
          <w:tcPr>
            <w:tcW w:w="1440" w:type="dxa"/>
          </w:tcPr>
          <w:p w:rsidR="00CF7E8A" w:rsidRPr="00E10F08" w:rsidRDefault="00CF7E8A" w:rsidP="00E10F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E10F08">
              <w:rPr>
                <w:rFonts w:ascii="Arial" w:hAnsi="Arial" w:cs="Arial"/>
                <w:b/>
                <w:sz w:val="24"/>
                <w:szCs w:val="20"/>
              </w:rPr>
              <w:t>ФИО</w:t>
            </w:r>
          </w:p>
        </w:tc>
        <w:tc>
          <w:tcPr>
            <w:tcW w:w="3331" w:type="dxa"/>
          </w:tcPr>
          <w:p w:rsidR="00CF7E8A" w:rsidRPr="00321D71" w:rsidRDefault="00CF7E8A" w:rsidP="00E10F08">
            <w:pPr>
              <w:spacing w:after="0" w:line="240" w:lineRule="auto"/>
              <w:rPr>
                <w:rFonts w:ascii="Tahoma" w:hAnsi="Tahoma" w:cs="Tahoma"/>
                <w:color w:val="0000FF"/>
              </w:rPr>
            </w:pPr>
            <w:r w:rsidRPr="00321D71">
              <w:rPr>
                <w:rFonts w:ascii="Tahoma" w:hAnsi="Tahoma" w:cs="Tahoma"/>
                <w:color w:val="0000FF"/>
              </w:rPr>
              <w:t>Кривова Татьяна Сергеевна</w:t>
            </w:r>
          </w:p>
        </w:tc>
      </w:tr>
    </w:tbl>
    <w:p w:rsidR="00CF7E8A" w:rsidRPr="005D3398" w:rsidRDefault="00CF7E8A" w:rsidP="00E53C83">
      <w:pPr>
        <w:spacing w:line="240" w:lineRule="auto"/>
        <w:jc w:val="both"/>
        <w:outlineLvl w:val="0"/>
        <w:rPr>
          <w:rFonts w:ascii="Times New Roman" w:hAnsi="Times New Roman"/>
          <w:lang w:val="en-US"/>
        </w:rPr>
      </w:pPr>
    </w:p>
    <w:p w:rsidR="00CF7E8A" w:rsidRDefault="00CF7E8A" w:rsidP="005D3398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  <w:lang w:val="en-US"/>
        </w:rPr>
      </w:pPr>
      <w:r w:rsidRPr="005D3398">
        <w:rPr>
          <w:rFonts w:ascii="Arial" w:hAnsi="Arial" w:cs="Arial"/>
          <w:b/>
          <w:sz w:val="20"/>
          <w:szCs w:val="20"/>
        </w:rPr>
        <w:t xml:space="preserve">Выполнить 2 задания на </w:t>
      </w:r>
      <w:r w:rsidRPr="005D3398">
        <w:rPr>
          <w:rFonts w:ascii="Arial" w:hAnsi="Arial" w:cs="Arial"/>
          <w:b/>
          <w:sz w:val="20"/>
          <w:szCs w:val="20"/>
          <w:lang w:val="en-US"/>
        </w:rPr>
        <w:t>SQL</w:t>
      </w:r>
      <w:r w:rsidRPr="005D3398">
        <w:rPr>
          <w:rFonts w:ascii="Arial" w:hAnsi="Arial" w:cs="Arial"/>
          <w:b/>
          <w:sz w:val="20"/>
          <w:szCs w:val="20"/>
        </w:rPr>
        <w:t>:</w:t>
      </w:r>
    </w:p>
    <w:p w:rsidR="00CF7E8A" w:rsidRPr="005D3398" w:rsidRDefault="00CF7E8A" w:rsidP="005D3398">
      <w:pPr>
        <w:spacing w:line="240" w:lineRule="auto"/>
        <w:jc w:val="both"/>
        <w:outlineLvl w:val="0"/>
        <w:rPr>
          <w:rFonts w:ascii="Times New Roman" w:hAnsi="Times New Roman"/>
          <w:lang w:val="en-US"/>
        </w:rPr>
      </w:pPr>
      <w:r w:rsidRPr="005D3398">
        <w:rPr>
          <w:rFonts w:ascii="Times New Roman" w:hAnsi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312pt">
            <v:imagedata r:id="rId7" o:title=""/>
          </v:shape>
        </w:pict>
      </w:r>
    </w:p>
    <w:p w:rsidR="00CF7E8A" w:rsidRPr="005D3398" w:rsidRDefault="00CF7E8A" w:rsidP="005D3398">
      <w:pPr>
        <w:spacing w:line="240" w:lineRule="auto"/>
        <w:jc w:val="both"/>
        <w:outlineLvl w:val="0"/>
        <w:rPr>
          <w:rFonts w:ascii="Times New Roman" w:hAnsi="Times New Roman"/>
          <w:lang w:val="en-US"/>
        </w:rPr>
      </w:pPr>
      <w:r w:rsidRPr="005D3398">
        <w:rPr>
          <w:rFonts w:ascii="Times New Roman" w:hAnsi="Times New Roman"/>
          <w:lang w:val="en-US"/>
        </w:rPr>
        <w:pict>
          <v:shape id="_x0000_i1026" type="#_x0000_t75" style="width:499.5pt;height:312pt">
            <v:imagedata r:id="rId8" o:title=""/>
          </v:shape>
        </w:pict>
      </w:r>
    </w:p>
    <w:sectPr w:rsidR="00CF7E8A" w:rsidRPr="005D3398" w:rsidSect="00291337">
      <w:headerReference w:type="default" r:id="rId9"/>
      <w:pgSz w:w="11906" w:h="16838"/>
      <w:pgMar w:top="899" w:right="992" w:bottom="1134" w:left="85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E8A" w:rsidRDefault="00CF7E8A" w:rsidP="00654C98">
      <w:pPr>
        <w:spacing w:after="0" w:line="240" w:lineRule="auto"/>
      </w:pPr>
      <w:r>
        <w:separator/>
      </w:r>
    </w:p>
  </w:endnote>
  <w:endnote w:type="continuationSeparator" w:id="0">
    <w:p w:rsidR="00CF7E8A" w:rsidRDefault="00CF7E8A" w:rsidP="0065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E8A" w:rsidRDefault="00CF7E8A" w:rsidP="00654C98">
      <w:pPr>
        <w:spacing w:after="0" w:line="240" w:lineRule="auto"/>
      </w:pPr>
      <w:r>
        <w:separator/>
      </w:r>
    </w:p>
  </w:footnote>
  <w:footnote w:type="continuationSeparator" w:id="0">
    <w:p w:rsidR="00CF7E8A" w:rsidRDefault="00CF7E8A" w:rsidP="0065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E8A" w:rsidRPr="005D3398" w:rsidRDefault="00CF7E8A">
    <w:pPr>
      <w:pStyle w:val="Header"/>
      <w:rPr>
        <w:color w:val="00B050"/>
      </w:rPr>
    </w:pPr>
    <w:r>
      <w:rPr>
        <w:color w:val="00B050"/>
      </w:rPr>
      <w:t xml:space="preserve">Домашнее задание к </w:t>
    </w:r>
    <w:r w:rsidRPr="00183457">
      <w:rPr>
        <w:color w:val="00B050"/>
      </w:rPr>
      <w:t>занятию</w:t>
    </w:r>
    <w:r>
      <w:rPr>
        <w:color w:val="00B050"/>
      </w:rPr>
      <w:t xml:space="preserve"> №1</w:t>
    </w:r>
    <w:r w:rsidRPr="00183457">
      <w:rPr>
        <w:color w:val="00B050"/>
      </w:rPr>
      <w:t xml:space="preserve"> </w:t>
    </w:r>
    <w:r w:rsidRPr="005D3398">
      <w:rPr>
        <w:color w:val="00B050"/>
      </w:rPr>
      <w:t>от 04.11.2019 г. «Традиционные аналитические подходы»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347"/>
    <w:multiLevelType w:val="hybridMultilevel"/>
    <w:tmpl w:val="3E0480C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8E304A"/>
    <w:multiLevelType w:val="hybridMultilevel"/>
    <w:tmpl w:val="0CEAE3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E190D34"/>
    <w:multiLevelType w:val="hybridMultilevel"/>
    <w:tmpl w:val="6D76A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514643CA"/>
    <w:multiLevelType w:val="hybridMultilevel"/>
    <w:tmpl w:val="9CE804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4C98"/>
    <w:rsid w:val="0000113E"/>
    <w:rsid w:val="000466D5"/>
    <w:rsid w:val="000835AE"/>
    <w:rsid w:val="00091C3C"/>
    <w:rsid w:val="00094256"/>
    <w:rsid w:val="00094C79"/>
    <w:rsid w:val="000A6FCF"/>
    <w:rsid w:val="000B3EAE"/>
    <w:rsid w:val="000F02C4"/>
    <w:rsid w:val="00107361"/>
    <w:rsid w:val="00130AA5"/>
    <w:rsid w:val="001650F6"/>
    <w:rsid w:val="001731B3"/>
    <w:rsid w:val="001743A7"/>
    <w:rsid w:val="001760A1"/>
    <w:rsid w:val="00183457"/>
    <w:rsid w:val="00186FA6"/>
    <w:rsid w:val="00235C0D"/>
    <w:rsid w:val="00242045"/>
    <w:rsid w:val="00245EA9"/>
    <w:rsid w:val="00270BE5"/>
    <w:rsid w:val="002804AF"/>
    <w:rsid w:val="0028317A"/>
    <w:rsid w:val="00291337"/>
    <w:rsid w:val="00321D71"/>
    <w:rsid w:val="00324BE7"/>
    <w:rsid w:val="00326A4A"/>
    <w:rsid w:val="00331440"/>
    <w:rsid w:val="00337E5D"/>
    <w:rsid w:val="00352BEC"/>
    <w:rsid w:val="0035486E"/>
    <w:rsid w:val="00356857"/>
    <w:rsid w:val="00370837"/>
    <w:rsid w:val="00391361"/>
    <w:rsid w:val="003A2E34"/>
    <w:rsid w:val="00403B4C"/>
    <w:rsid w:val="00411753"/>
    <w:rsid w:val="00427E60"/>
    <w:rsid w:val="0045301D"/>
    <w:rsid w:val="00456609"/>
    <w:rsid w:val="004B16BC"/>
    <w:rsid w:val="004C628E"/>
    <w:rsid w:val="004E1FD3"/>
    <w:rsid w:val="004E4F0F"/>
    <w:rsid w:val="004E4F9C"/>
    <w:rsid w:val="004E6AB2"/>
    <w:rsid w:val="004F18EE"/>
    <w:rsid w:val="005131C4"/>
    <w:rsid w:val="00532A52"/>
    <w:rsid w:val="00534466"/>
    <w:rsid w:val="00567685"/>
    <w:rsid w:val="00567FE4"/>
    <w:rsid w:val="005B230B"/>
    <w:rsid w:val="005B2E2F"/>
    <w:rsid w:val="005B66C8"/>
    <w:rsid w:val="005D1035"/>
    <w:rsid w:val="005D3398"/>
    <w:rsid w:val="005E41DC"/>
    <w:rsid w:val="00626095"/>
    <w:rsid w:val="006308B3"/>
    <w:rsid w:val="00637509"/>
    <w:rsid w:val="006458D7"/>
    <w:rsid w:val="006519F9"/>
    <w:rsid w:val="00654C98"/>
    <w:rsid w:val="006809B0"/>
    <w:rsid w:val="006B4107"/>
    <w:rsid w:val="006E01C8"/>
    <w:rsid w:val="006E13B4"/>
    <w:rsid w:val="006E4783"/>
    <w:rsid w:val="006F554B"/>
    <w:rsid w:val="00701267"/>
    <w:rsid w:val="00710EAA"/>
    <w:rsid w:val="00714CE6"/>
    <w:rsid w:val="007330B5"/>
    <w:rsid w:val="00735660"/>
    <w:rsid w:val="00737C94"/>
    <w:rsid w:val="00743641"/>
    <w:rsid w:val="00745DFE"/>
    <w:rsid w:val="0076285D"/>
    <w:rsid w:val="007634A2"/>
    <w:rsid w:val="007709D6"/>
    <w:rsid w:val="007801F1"/>
    <w:rsid w:val="00780536"/>
    <w:rsid w:val="0079449E"/>
    <w:rsid w:val="007C4F87"/>
    <w:rsid w:val="007D076A"/>
    <w:rsid w:val="007F1DB5"/>
    <w:rsid w:val="008143C0"/>
    <w:rsid w:val="00834F75"/>
    <w:rsid w:val="008520FC"/>
    <w:rsid w:val="00873EF4"/>
    <w:rsid w:val="00882292"/>
    <w:rsid w:val="008917E2"/>
    <w:rsid w:val="008951B3"/>
    <w:rsid w:val="008C080A"/>
    <w:rsid w:val="00954FD5"/>
    <w:rsid w:val="00981030"/>
    <w:rsid w:val="009B6EA3"/>
    <w:rsid w:val="009C2899"/>
    <w:rsid w:val="009D3554"/>
    <w:rsid w:val="009E1DCD"/>
    <w:rsid w:val="009E5C0C"/>
    <w:rsid w:val="00A4440B"/>
    <w:rsid w:val="00A776CC"/>
    <w:rsid w:val="00A86469"/>
    <w:rsid w:val="00A87969"/>
    <w:rsid w:val="00AA04E6"/>
    <w:rsid w:val="00AB52A0"/>
    <w:rsid w:val="00AE4F53"/>
    <w:rsid w:val="00B01F5D"/>
    <w:rsid w:val="00B026A8"/>
    <w:rsid w:val="00B10CDB"/>
    <w:rsid w:val="00B20913"/>
    <w:rsid w:val="00B20C4F"/>
    <w:rsid w:val="00B23812"/>
    <w:rsid w:val="00B3592D"/>
    <w:rsid w:val="00B846E1"/>
    <w:rsid w:val="00B8744B"/>
    <w:rsid w:val="00BB335D"/>
    <w:rsid w:val="00BB439F"/>
    <w:rsid w:val="00BF7C68"/>
    <w:rsid w:val="00C02AB6"/>
    <w:rsid w:val="00C406F7"/>
    <w:rsid w:val="00C43D56"/>
    <w:rsid w:val="00C66716"/>
    <w:rsid w:val="00C704EE"/>
    <w:rsid w:val="00C762FC"/>
    <w:rsid w:val="00C8498F"/>
    <w:rsid w:val="00C93B65"/>
    <w:rsid w:val="00C943DF"/>
    <w:rsid w:val="00C96410"/>
    <w:rsid w:val="00CA30F2"/>
    <w:rsid w:val="00CE1F54"/>
    <w:rsid w:val="00CF7E8A"/>
    <w:rsid w:val="00D42E12"/>
    <w:rsid w:val="00D43AF9"/>
    <w:rsid w:val="00D620A0"/>
    <w:rsid w:val="00D62348"/>
    <w:rsid w:val="00DA3F20"/>
    <w:rsid w:val="00DB7A1D"/>
    <w:rsid w:val="00DC56C7"/>
    <w:rsid w:val="00DC65F7"/>
    <w:rsid w:val="00DE4BEA"/>
    <w:rsid w:val="00DF6528"/>
    <w:rsid w:val="00E10F08"/>
    <w:rsid w:val="00E141C6"/>
    <w:rsid w:val="00E538B6"/>
    <w:rsid w:val="00E53C83"/>
    <w:rsid w:val="00E719F9"/>
    <w:rsid w:val="00EA1CE5"/>
    <w:rsid w:val="00EC1725"/>
    <w:rsid w:val="00EC4821"/>
    <w:rsid w:val="00ED0758"/>
    <w:rsid w:val="00ED4773"/>
    <w:rsid w:val="00ED56E7"/>
    <w:rsid w:val="00F02755"/>
    <w:rsid w:val="00F47C29"/>
    <w:rsid w:val="00F90674"/>
    <w:rsid w:val="00FB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4C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54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4C98"/>
  </w:style>
  <w:style w:type="paragraph" w:styleId="Footer">
    <w:name w:val="footer"/>
    <w:basedOn w:val="Normal"/>
    <w:link w:val="Foot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4C98"/>
  </w:style>
  <w:style w:type="paragraph" w:styleId="BalloonText">
    <w:name w:val="Balloon Text"/>
    <w:basedOn w:val="Normal"/>
    <w:link w:val="BalloonTextChar"/>
    <w:uiPriority w:val="99"/>
    <w:semiHidden/>
    <w:rsid w:val="0065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4C98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4E6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E6AB2"/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4E6AB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4E1FD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1FD3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3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585</TotalTime>
  <Pages>1</Pages>
  <Words>6</Words>
  <Characters>58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Tanya</cp:lastModifiedBy>
  <cp:revision>114</cp:revision>
  <cp:lastPrinted>2018-07-04T07:28:00Z</cp:lastPrinted>
  <dcterms:created xsi:type="dcterms:W3CDTF">2017-02-13T08:09:00Z</dcterms:created>
  <dcterms:modified xsi:type="dcterms:W3CDTF">2019-11-08T19:31:00Z</dcterms:modified>
</cp:coreProperties>
</file>