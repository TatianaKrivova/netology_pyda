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0"/>
        <w:gridCol w:w="3331"/>
      </w:tblGrid>
      <w:tr w:rsidR="00075F8A" w:rsidRPr="00E10F08" w:rsidTr="00291337">
        <w:trPr>
          <w:trHeight w:val="350"/>
        </w:trPr>
        <w:tc>
          <w:tcPr>
            <w:tcW w:w="1440" w:type="dxa"/>
          </w:tcPr>
          <w:p w:rsidR="00075F8A" w:rsidRPr="00E10F08" w:rsidRDefault="00075F8A" w:rsidP="00E10F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E10F08">
              <w:rPr>
                <w:rFonts w:ascii="Arial" w:hAnsi="Arial" w:cs="Arial"/>
                <w:b/>
                <w:sz w:val="24"/>
                <w:szCs w:val="20"/>
              </w:rPr>
              <w:t>ФИО</w:t>
            </w:r>
          </w:p>
        </w:tc>
        <w:tc>
          <w:tcPr>
            <w:tcW w:w="3331" w:type="dxa"/>
          </w:tcPr>
          <w:p w:rsidR="00075F8A" w:rsidRPr="00321D71" w:rsidRDefault="00075F8A" w:rsidP="00E10F08">
            <w:pPr>
              <w:spacing w:after="0" w:line="240" w:lineRule="auto"/>
              <w:rPr>
                <w:rFonts w:ascii="Tahoma" w:hAnsi="Tahoma" w:cs="Tahoma"/>
                <w:color w:val="0000FF"/>
              </w:rPr>
            </w:pPr>
            <w:r w:rsidRPr="00321D71">
              <w:rPr>
                <w:rFonts w:ascii="Tahoma" w:hAnsi="Tahoma" w:cs="Tahoma"/>
                <w:color w:val="0000FF"/>
              </w:rPr>
              <w:t>Кривова Татьяна Сергеевна</w:t>
            </w:r>
          </w:p>
        </w:tc>
      </w:tr>
    </w:tbl>
    <w:p w:rsidR="00075F8A" w:rsidRPr="005D3398" w:rsidRDefault="00075F8A" w:rsidP="00E53C83">
      <w:pPr>
        <w:spacing w:line="240" w:lineRule="auto"/>
        <w:jc w:val="both"/>
        <w:outlineLvl w:val="0"/>
        <w:rPr>
          <w:rFonts w:ascii="Times New Roman" w:hAnsi="Times New Roman"/>
          <w:lang w:val="en-US"/>
        </w:rPr>
      </w:pPr>
    </w:p>
    <w:p w:rsidR="00075F8A" w:rsidRDefault="00075F8A" w:rsidP="00133AD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361E9">
        <w:rPr>
          <w:rFonts w:ascii="Arial" w:hAnsi="Arial" w:cs="Arial"/>
          <w:b/>
          <w:sz w:val="20"/>
          <w:szCs w:val="20"/>
        </w:rPr>
        <w:t>Создать запросы, позволяющие ответить на следующие вопросы:</w:t>
      </w:r>
    </w:p>
    <w:p w:rsidR="00075F8A" w:rsidRDefault="00075F8A" w:rsidP="0034293F">
      <w:pPr>
        <w:spacing w:before="200"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1. </w:t>
      </w:r>
      <w:r w:rsidRPr="0034293F">
        <w:rPr>
          <w:rFonts w:ascii="Arial" w:hAnsi="Arial" w:cs="Arial"/>
          <w:b/>
          <w:sz w:val="20"/>
          <w:szCs w:val="20"/>
        </w:rPr>
        <w:t>В каких городах больше одного аэропорта?</w:t>
      </w:r>
    </w:p>
    <w:p w:rsidR="00075F8A" w:rsidRPr="005F2C6A" w:rsidRDefault="00075F8A" w:rsidP="005F2C6A">
      <w:pPr>
        <w:spacing w:after="0" w:line="240" w:lineRule="auto"/>
        <w:ind w:firstLine="708"/>
        <w:rPr>
          <w:rFonts w:ascii="Tahoma" w:hAnsi="Tahoma" w:cs="Tahoma"/>
          <w:color w:val="0000FF"/>
          <w:sz w:val="20"/>
          <w:szCs w:val="20"/>
        </w:rPr>
      </w:pPr>
      <w:r w:rsidRPr="005F2C6A">
        <w:rPr>
          <w:rFonts w:ascii="Tahoma" w:hAnsi="Tahoma" w:cs="Tahoma"/>
          <w:color w:val="0000FF"/>
          <w:sz w:val="20"/>
          <w:szCs w:val="20"/>
        </w:rPr>
        <w:t>Москва</w:t>
      </w:r>
    </w:p>
    <w:p w:rsidR="00075F8A" w:rsidRPr="00DF28B4" w:rsidRDefault="00075F8A" w:rsidP="00DF28B4">
      <w:pPr>
        <w:spacing w:after="0" w:line="240" w:lineRule="auto"/>
        <w:ind w:firstLine="708"/>
        <w:rPr>
          <w:rFonts w:ascii="Tahoma" w:hAnsi="Tahoma" w:cs="Tahoma"/>
          <w:color w:val="0000FF"/>
          <w:sz w:val="20"/>
          <w:szCs w:val="20"/>
        </w:rPr>
      </w:pPr>
      <w:r w:rsidRPr="005F2C6A">
        <w:rPr>
          <w:rFonts w:ascii="Tahoma" w:hAnsi="Tahoma" w:cs="Tahoma"/>
          <w:color w:val="0000FF"/>
          <w:sz w:val="20"/>
          <w:szCs w:val="20"/>
        </w:rPr>
        <w:t>Ульяновск</w:t>
      </w:r>
    </w:p>
    <w:p w:rsidR="00075F8A" w:rsidRDefault="00075F8A" w:rsidP="00DF28B4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075F8A" w:rsidRPr="005E3305" w:rsidRDefault="00075F8A" w:rsidP="00DF28B4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5E3305">
        <w:rPr>
          <w:rFonts w:ascii="Tahoma" w:hAnsi="Tahoma" w:cs="Tahoma"/>
          <w:color w:val="0000FF"/>
          <w:sz w:val="20"/>
          <w:szCs w:val="20"/>
          <w:lang w:val="en-US"/>
        </w:rPr>
        <w:t xml:space="preserve">-- </w:t>
      </w:r>
      <w:r>
        <w:rPr>
          <w:rFonts w:ascii="Tahoma" w:hAnsi="Tahoma" w:cs="Tahoma"/>
          <w:color w:val="0000FF"/>
          <w:sz w:val="20"/>
          <w:szCs w:val="20"/>
        </w:rPr>
        <w:t>Запрос</w:t>
      </w:r>
      <w:r w:rsidRPr="005E3305">
        <w:rPr>
          <w:rFonts w:ascii="Tahoma" w:hAnsi="Tahoma" w:cs="Tahoma"/>
          <w:color w:val="0000FF"/>
          <w:sz w:val="20"/>
          <w:szCs w:val="20"/>
          <w:lang w:val="en-US"/>
        </w:rPr>
        <w:t>:</w:t>
      </w:r>
    </w:p>
    <w:p w:rsidR="00075F8A" w:rsidRPr="005F2C6A" w:rsidRDefault="00075F8A" w:rsidP="005F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CREATE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MATERIALIZED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VIEW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krivova_prj_1 </w:t>
      </w: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</w:p>
    <w:p w:rsidR="00075F8A" w:rsidRPr="005F2C6A" w:rsidRDefault="00075F8A" w:rsidP="005F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</w:p>
    <w:p w:rsidR="00075F8A" w:rsidRPr="005F2C6A" w:rsidRDefault="00075F8A" w:rsidP="005F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city,</w:t>
      </w:r>
    </w:p>
    <w:p w:rsidR="00075F8A" w:rsidRPr="005F2C6A" w:rsidRDefault="00075F8A" w:rsidP="005F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city -&gt;&gt; </w:t>
      </w:r>
      <w:r w:rsidRPr="005F2C6A">
        <w:rPr>
          <w:rFonts w:ascii="Consolas" w:hAnsi="Consolas" w:cs="Consolas"/>
          <w:color w:val="008000"/>
          <w:sz w:val="20"/>
          <w:szCs w:val="20"/>
          <w:lang w:val="en-US" w:eastAsia="ru-RU"/>
        </w:rPr>
        <w:t>'ru'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city_rus,</w:t>
      </w:r>
    </w:p>
    <w:p w:rsidR="00075F8A" w:rsidRPr="005F2C6A" w:rsidRDefault="00075F8A" w:rsidP="005F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F2C6A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COUNT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(airport_code) </w:t>
      </w: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OVER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PARTITION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city) </w:t>
      </w: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quantity,</w:t>
      </w:r>
    </w:p>
    <w:p w:rsidR="00075F8A" w:rsidRPr="005F2C6A" w:rsidRDefault="00075F8A" w:rsidP="005F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airport_name</w:t>
      </w:r>
    </w:p>
    <w:p w:rsidR="00075F8A" w:rsidRPr="005F2C6A" w:rsidRDefault="00075F8A" w:rsidP="005F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airports_data</w:t>
      </w:r>
    </w:p>
    <w:p w:rsidR="00075F8A" w:rsidRPr="005F2C6A" w:rsidRDefault="00075F8A" w:rsidP="005F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ORDER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quantity </w:t>
      </w: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DESC</w:t>
      </w:r>
    </w:p>
    <w:p w:rsidR="00075F8A" w:rsidRPr="005F2C6A" w:rsidRDefault="00075F8A" w:rsidP="005F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WITH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DATA</w:t>
      </w:r>
    </w:p>
    <w:p w:rsidR="00075F8A" w:rsidRPr="005F2C6A" w:rsidRDefault="00075F8A" w:rsidP="005F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</w:p>
    <w:p w:rsidR="00075F8A" w:rsidRPr="005F2C6A" w:rsidRDefault="00075F8A" w:rsidP="005F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REFRESH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MATERIALIZED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VIEW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krivova_prj_1</w:t>
      </w:r>
    </w:p>
    <w:p w:rsidR="00075F8A" w:rsidRPr="005F2C6A" w:rsidRDefault="00075F8A" w:rsidP="005F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</w:p>
    <w:p w:rsidR="00075F8A" w:rsidRPr="005F2C6A" w:rsidRDefault="00075F8A" w:rsidP="005F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DISTINCT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city_rus, quantity</w:t>
      </w:r>
    </w:p>
    <w:p w:rsidR="00075F8A" w:rsidRPr="005F2C6A" w:rsidRDefault="00075F8A" w:rsidP="005F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F2C6A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5F2C6A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krivova_prj_1</w:t>
      </w:r>
    </w:p>
    <w:p w:rsidR="00075F8A" w:rsidRDefault="00075F8A" w:rsidP="005F2C6A">
      <w:pPr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WHERE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quantity &gt; </w:t>
      </w:r>
      <w:r>
        <w:rPr>
          <w:rFonts w:ascii="Consolas" w:hAnsi="Consolas" w:cs="Consolas"/>
          <w:color w:val="0000FF"/>
          <w:sz w:val="20"/>
          <w:szCs w:val="20"/>
          <w:lang w:eastAsia="ru-RU"/>
        </w:rPr>
        <w:t>1</w:t>
      </w:r>
    </w:p>
    <w:p w:rsidR="00075F8A" w:rsidRDefault="00075F8A" w:rsidP="00DF28B4">
      <w:pPr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</w:pPr>
    </w:p>
    <w:p w:rsidR="00075F8A" w:rsidRDefault="00075F8A" w:rsidP="00DF28B4">
      <w:pPr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</w:pPr>
      <w:r w:rsidRPr="002C096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75pt;height:411.75pt">
            <v:imagedata r:id="rId7" o:title=""/>
          </v:shape>
        </w:pict>
      </w:r>
    </w:p>
    <w:p w:rsidR="00075F8A" w:rsidRDefault="00075F8A" w:rsidP="00DF28B4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</w:p>
    <w:p w:rsidR="00075F8A" w:rsidRPr="00012BAE" w:rsidRDefault="00075F8A" w:rsidP="00DF28B4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 xml:space="preserve">Материализованное представление </w:t>
      </w:r>
      <w:r w:rsidRPr="00012BAE">
        <w:rPr>
          <w:rFonts w:ascii="Tahoma" w:hAnsi="Tahoma" w:cs="Tahoma"/>
          <w:color w:val="0000FF"/>
          <w:sz w:val="20"/>
          <w:szCs w:val="20"/>
        </w:rPr>
        <w:t xml:space="preserve">krivova_prj_1 </w:t>
      </w:r>
      <w:r>
        <w:rPr>
          <w:rFonts w:ascii="Tahoma" w:hAnsi="Tahoma" w:cs="Tahoma"/>
          <w:color w:val="0000FF"/>
          <w:sz w:val="20"/>
          <w:szCs w:val="20"/>
        </w:rPr>
        <w:t>создано на основании следующего запроса:</w:t>
      </w:r>
    </w:p>
    <w:p w:rsidR="00075F8A" w:rsidRDefault="00075F8A" w:rsidP="00DF28B4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5F2C6A">
        <w:rPr>
          <w:rFonts w:ascii="Tahoma" w:hAnsi="Tahoma" w:cs="Tahoma"/>
          <w:color w:val="0000FF"/>
          <w:sz w:val="20"/>
          <w:szCs w:val="20"/>
        </w:rPr>
        <w:pict>
          <v:shape id="_x0000_i1026" type="#_x0000_t75" style="width:501.75pt;height:291.75pt">
            <v:imagedata r:id="rId8" o:title=""/>
          </v:shape>
        </w:pict>
      </w:r>
    </w:p>
    <w:p w:rsidR="00075F8A" w:rsidRPr="005F2C6A" w:rsidRDefault="00075F8A" w:rsidP="00DF28B4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</w:p>
    <w:p w:rsidR="00075F8A" w:rsidRDefault="00075F8A" w:rsidP="0034293F">
      <w:pPr>
        <w:spacing w:before="200"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2. </w:t>
      </w:r>
      <w:r w:rsidRPr="0034293F">
        <w:rPr>
          <w:rFonts w:ascii="Arial" w:hAnsi="Arial" w:cs="Arial"/>
          <w:b/>
          <w:sz w:val="20"/>
          <w:szCs w:val="20"/>
        </w:rPr>
        <w:t>В каких аэропортах есть рейсы, которые обслуживаются самолетами с максимальной дальностью перелетов?</w:t>
      </w:r>
    </w:p>
    <w:p w:rsidR="00075F8A" w:rsidRPr="00012BAE" w:rsidRDefault="00075F8A" w:rsidP="00012BAE">
      <w:pPr>
        <w:spacing w:after="0" w:line="240" w:lineRule="auto"/>
        <w:ind w:firstLine="708"/>
        <w:rPr>
          <w:rFonts w:ascii="Tahoma" w:hAnsi="Tahoma" w:cs="Tahoma"/>
          <w:color w:val="0000FF"/>
          <w:sz w:val="20"/>
          <w:szCs w:val="20"/>
        </w:rPr>
      </w:pPr>
      <w:r w:rsidRPr="00012BAE">
        <w:rPr>
          <w:rFonts w:ascii="Tahoma" w:hAnsi="Tahoma" w:cs="Tahoma"/>
          <w:color w:val="0000FF"/>
          <w:sz w:val="20"/>
          <w:szCs w:val="20"/>
        </w:rPr>
        <w:t>Сочи</w:t>
      </w:r>
    </w:p>
    <w:p w:rsidR="00075F8A" w:rsidRPr="00012BAE" w:rsidRDefault="00075F8A" w:rsidP="00012BAE">
      <w:pPr>
        <w:spacing w:after="0" w:line="240" w:lineRule="auto"/>
        <w:ind w:firstLine="708"/>
        <w:rPr>
          <w:rFonts w:ascii="Tahoma" w:hAnsi="Tahoma" w:cs="Tahoma"/>
          <w:color w:val="0000FF"/>
          <w:sz w:val="20"/>
          <w:szCs w:val="20"/>
        </w:rPr>
      </w:pPr>
      <w:r w:rsidRPr="00012BAE">
        <w:rPr>
          <w:rFonts w:ascii="Tahoma" w:hAnsi="Tahoma" w:cs="Tahoma"/>
          <w:color w:val="0000FF"/>
          <w:sz w:val="20"/>
          <w:szCs w:val="20"/>
        </w:rPr>
        <w:t>Домодедово</w:t>
      </w:r>
    </w:p>
    <w:p w:rsidR="00075F8A" w:rsidRPr="00012BAE" w:rsidRDefault="00075F8A" w:rsidP="00012BAE">
      <w:pPr>
        <w:spacing w:after="0" w:line="240" w:lineRule="auto"/>
        <w:ind w:firstLine="708"/>
        <w:rPr>
          <w:rFonts w:ascii="Tahoma" w:hAnsi="Tahoma" w:cs="Tahoma"/>
          <w:color w:val="0000FF"/>
          <w:sz w:val="20"/>
          <w:szCs w:val="20"/>
        </w:rPr>
      </w:pPr>
      <w:r w:rsidRPr="00012BAE">
        <w:rPr>
          <w:rFonts w:ascii="Tahoma" w:hAnsi="Tahoma" w:cs="Tahoma"/>
          <w:color w:val="0000FF"/>
          <w:sz w:val="20"/>
          <w:szCs w:val="20"/>
        </w:rPr>
        <w:t>Толмачёво</w:t>
      </w:r>
    </w:p>
    <w:p w:rsidR="00075F8A" w:rsidRPr="00012BAE" w:rsidRDefault="00075F8A" w:rsidP="00012BAE">
      <w:pPr>
        <w:spacing w:after="0" w:line="240" w:lineRule="auto"/>
        <w:ind w:firstLine="708"/>
        <w:rPr>
          <w:rFonts w:ascii="Tahoma" w:hAnsi="Tahoma" w:cs="Tahoma"/>
          <w:color w:val="0000FF"/>
          <w:sz w:val="20"/>
          <w:szCs w:val="20"/>
        </w:rPr>
      </w:pPr>
      <w:r w:rsidRPr="00012BAE">
        <w:rPr>
          <w:rFonts w:ascii="Tahoma" w:hAnsi="Tahoma" w:cs="Tahoma"/>
          <w:color w:val="0000FF"/>
          <w:sz w:val="20"/>
          <w:szCs w:val="20"/>
        </w:rPr>
        <w:t>Пермь</w:t>
      </w:r>
    </w:p>
    <w:p w:rsidR="00075F8A" w:rsidRPr="00012BAE" w:rsidRDefault="00075F8A" w:rsidP="00012BAE">
      <w:pPr>
        <w:spacing w:after="0" w:line="240" w:lineRule="auto"/>
        <w:ind w:firstLine="708"/>
        <w:rPr>
          <w:rFonts w:ascii="Tahoma" w:hAnsi="Tahoma" w:cs="Tahoma"/>
          <w:color w:val="0000FF"/>
          <w:sz w:val="20"/>
          <w:szCs w:val="20"/>
        </w:rPr>
      </w:pPr>
      <w:r w:rsidRPr="00012BAE">
        <w:rPr>
          <w:rFonts w:ascii="Tahoma" w:hAnsi="Tahoma" w:cs="Tahoma"/>
          <w:color w:val="0000FF"/>
          <w:sz w:val="20"/>
          <w:szCs w:val="20"/>
        </w:rPr>
        <w:t>Шереметьево</w:t>
      </w:r>
    </w:p>
    <w:p w:rsidR="00075F8A" w:rsidRPr="00012BAE" w:rsidRDefault="00075F8A" w:rsidP="00012BAE">
      <w:pPr>
        <w:spacing w:after="0" w:line="240" w:lineRule="auto"/>
        <w:ind w:firstLine="708"/>
        <w:rPr>
          <w:rFonts w:ascii="Tahoma" w:hAnsi="Tahoma" w:cs="Tahoma"/>
          <w:color w:val="0000FF"/>
          <w:sz w:val="20"/>
          <w:szCs w:val="20"/>
        </w:rPr>
      </w:pPr>
      <w:r w:rsidRPr="00012BAE">
        <w:rPr>
          <w:rFonts w:ascii="Tahoma" w:hAnsi="Tahoma" w:cs="Tahoma"/>
          <w:color w:val="0000FF"/>
          <w:sz w:val="20"/>
          <w:szCs w:val="20"/>
        </w:rPr>
        <w:t>Кольцово</w:t>
      </w:r>
    </w:p>
    <w:p w:rsidR="00075F8A" w:rsidRPr="005E3305" w:rsidRDefault="00075F8A" w:rsidP="00720D34">
      <w:pPr>
        <w:spacing w:after="0" w:line="240" w:lineRule="auto"/>
        <w:ind w:firstLine="708"/>
        <w:rPr>
          <w:rFonts w:ascii="Tahoma" w:hAnsi="Tahoma" w:cs="Tahoma"/>
          <w:color w:val="0000FF"/>
          <w:sz w:val="20"/>
          <w:szCs w:val="20"/>
          <w:lang w:val="fr-FR"/>
        </w:rPr>
      </w:pPr>
      <w:r w:rsidRPr="00012BAE">
        <w:rPr>
          <w:rFonts w:ascii="Tahoma" w:hAnsi="Tahoma" w:cs="Tahoma"/>
          <w:color w:val="0000FF"/>
          <w:sz w:val="20"/>
          <w:szCs w:val="20"/>
          <w:lang w:val="fr-FR"/>
        </w:rPr>
        <w:t>Внуково</w:t>
      </w:r>
    </w:p>
    <w:p w:rsidR="00075F8A" w:rsidRPr="00720D34" w:rsidRDefault="00075F8A" w:rsidP="00133ADE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fr-FR"/>
        </w:rPr>
      </w:pPr>
    </w:p>
    <w:p w:rsidR="00075F8A" w:rsidRPr="005F2190" w:rsidRDefault="00075F8A" w:rsidP="00720D34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5F2190">
        <w:rPr>
          <w:rFonts w:ascii="Tahoma" w:hAnsi="Tahoma" w:cs="Tahoma"/>
          <w:color w:val="0000FF"/>
          <w:sz w:val="20"/>
          <w:szCs w:val="20"/>
          <w:lang w:val="en-US"/>
        </w:rPr>
        <w:t xml:space="preserve">-- </w:t>
      </w:r>
      <w:r>
        <w:rPr>
          <w:rFonts w:ascii="Tahoma" w:hAnsi="Tahoma" w:cs="Tahoma"/>
          <w:color w:val="0000FF"/>
          <w:sz w:val="20"/>
          <w:szCs w:val="20"/>
        </w:rPr>
        <w:t>Запрос</w:t>
      </w:r>
      <w:r w:rsidRPr="005F2190">
        <w:rPr>
          <w:rFonts w:ascii="Tahoma" w:hAnsi="Tahoma" w:cs="Tahoma"/>
          <w:color w:val="0000FF"/>
          <w:sz w:val="20"/>
          <w:szCs w:val="20"/>
          <w:lang w:val="en-US"/>
        </w:rPr>
        <w:t>:</w:t>
      </w:r>
    </w:p>
    <w:p w:rsidR="00075F8A" w:rsidRPr="00012BAE" w:rsidRDefault="00075F8A" w:rsidP="0001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CREATE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MATERIALIZED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VIEW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krivova_prj_2 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</w:p>
    <w:p w:rsidR="00075F8A" w:rsidRPr="00012BAE" w:rsidRDefault="00075F8A" w:rsidP="0001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WITH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aircrafts_filtered 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</w:p>
    <w:p w:rsidR="00075F8A" w:rsidRPr="00012BAE" w:rsidRDefault="00075F8A" w:rsidP="0001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 </w:t>
      </w:r>
    </w:p>
    <w:p w:rsidR="00075F8A" w:rsidRPr="00012BAE" w:rsidRDefault="00075F8A" w:rsidP="0001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aircrafts_data 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ac</w:t>
      </w:r>
    </w:p>
    <w:p w:rsidR="00075F8A" w:rsidRPr="00012BAE" w:rsidRDefault="00075F8A" w:rsidP="0001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ac.</w:t>
      </w:r>
      <w:r w:rsidRPr="00012BAE">
        <w:rPr>
          <w:rFonts w:ascii="Consolas" w:hAnsi="Consolas" w:cs="Consolas"/>
          <w:color w:val="000080"/>
          <w:sz w:val="20"/>
          <w:szCs w:val="20"/>
          <w:lang w:val="en-US" w:eastAsia="ru-RU"/>
        </w:rPr>
        <w:t>"range"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(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12BAE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max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range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aircrafts_data)</w:t>
      </w:r>
    </w:p>
    <w:p w:rsidR="00075F8A" w:rsidRPr="00012BAE" w:rsidRDefault="00075F8A" w:rsidP="0001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075F8A" w:rsidRPr="00012BAE" w:rsidRDefault="00075F8A" w:rsidP="0001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DISTINCT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ap.airport_code, ap.airport_name, ap.airport_name -&gt;&gt; </w:t>
      </w:r>
      <w:r w:rsidRPr="00012BAE">
        <w:rPr>
          <w:rFonts w:ascii="Consolas" w:hAnsi="Consolas" w:cs="Consolas"/>
          <w:color w:val="008000"/>
          <w:sz w:val="20"/>
          <w:szCs w:val="20"/>
          <w:lang w:val="en-US" w:eastAsia="ru-RU"/>
        </w:rPr>
        <w:t>'ru'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airport_rus, ap.city</w:t>
      </w:r>
    </w:p>
    <w:p w:rsidR="00075F8A" w:rsidRPr="00012BAE" w:rsidRDefault="00075F8A" w:rsidP="0001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airports_data 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ap</w:t>
      </w:r>
    </w:p>
    <w:p w:rsidR="00075F8A" w:rsidRPr="00012BAE" w:rsidRDefault="00075F8A" w:rsidP="0001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flights 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 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ON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>(ap.airport_code = f.departure_airport)</w:t>
      </w:r>
    </w:p>
    <w:p w:rsidR="00075F8A" w:rsidRPr="00012BAE" w:rsidRDefault="00075F8A" w:rsidP="0001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aircrafts_filtered 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ON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>(f.aircraft_code = aircrafts_filtered.aircraft_code)</w:t>
      </w:r>
    </w:p>
    <w:p w:rsidR="00075F8A" w:rsidRPr="00012BAE" w:rsidRDefault="00075F8A" w:rsidP="0001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ORDER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ap.airport_code 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asc</w:t>
      </w:r>
    </w:p>
    <w:p w:rsidR="00075F8A" w:rsidRPr="00012BAE" w:rsidRDefault="00075F8A" w:rsidP="0001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WITH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data</w:t>
      </w:r>
    </w:p>
    <w:p w:rsidR="00075F8A" w:rsidRPr="00012BAE" w:rsidRDefault="00075F8A" w:rsidP="0001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</w:p>
    <w:p w:rsidR="00075F8A" w:rsidRPr="00012BAE" w:rsidRDefault="00075F8A" w:rsidP="0001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REFRESH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MATERIALIZED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012BAE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VIEW</w:t>
      </w:r>
      <w:r w:rsidRPr="00012BAE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krivova_prj_2</w:t>
      </w:r>
    </w:p>
    <w:p w:rsidR="00075F8A" w:rsidRPr="00012BAE" w:rsidRDefault="00075F8A" w:rsidP="0001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</w:p>
    <w:p w:rsidR="00075F8A" w:rsidRDefault="00075F8A" w:rsidP="0001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airport_rus</w:t>
      </w:r>
    </w:p>
    <w:p w:rsidR="00075F8A" w:rsidRDefault="00075F8A" w:rsidP="0001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eastAsia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FROM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krivova_prj_2</w:t>
      </w:r>
    </w:p>
    <w:p w:rsidR="00075F8A" w:rsidRPr="00012BAE" w:rsidRDefault="00075F8A" w:rsidP="00012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</w:pPr>
    </w:p>
    <w:p w:rsidR="00075F8A" w:rsidRDefault="00075F8A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012BAE">
        <w:rPr>
          <w:rFonts w:ascii="Tahoma" w:hAnsi="Tahoma" w:cs="Tahoma"/>
          <w:color w:val="0000FF"/>
          <w:sz w:val="20"/>
          <w:szCs w:val="20"/>
          <w:lang w:val="en-US"/>
        </w:rPr>
        <w:pict>
          <v:shape id="_x0000_i1027" type="#_x0000_t75" style="width:497.25pt;height:326.25pt">
            <v:imagedata r:id="rId9" o:title=""/>
          </v:shape>
        </w:pict>
      </w:r>
    </w:p>
    <w:p w:rsidR="00075F8A" w:rsidRDefault="00075F8A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</w:p>
    <w:p w:rsidR="00075F8A" w:rsidRPr="00012BAE" w:rsidRDefault="00075F8A" w:rsidP="00012BAE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 xml:space="preserve">Материализованное представление </w:t>
      </w:r>
      <w:r w:rsidRPr="00012BAE">
        <w:rPr>
          <w:rFonts w:ascii="Tahoma" w:hAnsi="Tahoma" w:cs="Tahoma"/>
          <w:color w:val="0000FF"/>
          <w:sz w:val="20"/>
          <w:szCs w:val="20"/>
        </w:rPr>
        <w:t>krivova_prj_</w:t>
      </w:r>
      <w:r>
        <w:rPr>
          <w:rFonts w:ascii="Tahoma" w:hAnsi="Tahoma" w:cs="Tahoma"/>
          <w:color w:val="0000FF"/>
          <w:sz w:val="20"/>
          <w:szCs w:val="20"/>
        </w:rPr>
        <w:t>2</w:t>
      </w:r>
      <w:r w:rsidRPr="00012BAE">
        <w:rPr>
          <w:rFonts w:ascii="Tahoma" w:hAnsi="Tahoma" w:cs="Tahoma"/>
          <w:color w:val="0000FF"/>
          <w:sz w:val="20"/>
          <w:szCs w:val="20"/>
        </w:rPr>
        <w:t xml:space="preserve"> </w:t>
      </w:r>
      <w:r>
        <w:rPr>
          <w:rFonts w:ascii="Tahoma" w:hAnsi="Tahoma" w:cs="Tahoma"/>
          <w:color w:val="0000FF"/>
          <w:sz w:val="20"/>
          <w:szCs w:val="20"/>
        </w:rPr>
        <w:t>создано на основании следующего запроса:</w:t>
      </w:r>
    </w:p>
    <w:p w:rsidR="00075F8A" w:rsidRPr="00012BAE" w:rsidRDefault="00075F8A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012BAE">
        <w:rPr>
          <w:rFonts w:ascii="Tahoma" w:hAnsi="Tahoma" w:cs="Tahoma"/>
          <w:color w:val="0000FF"/>
          <w:sz w:val="20"/>
          <w:szCs w:val="20"/>
          <w:lang w:val="en-US"/>
        </w:rPr>
        <w:pict>
          <v:shape id="_x0000_i1028" type="#_x0000_t75" style="width:501.75pt;height:285.75pt">
            <v:imagedata r:id="rId10" o:title=""/>
          </v:shape>
        </w:pict>
      </w:r>
    </w:p>
    <w:p w:rsidR="00075F8A" w:rsidRDefault="00075F8A" w:rsidP="005F2190">
      <w:pPr>
        <w:spacing w:before="200"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3. </w:t>
      </w:r>
      <w:r w:rsidRPr="005F2190">
        <w:rPr>
          <w:rFonts w:ascii="Arial" w:hAnsi="Arial" w:cs="Arial"/>
          <w:b/>
          <w:sz w:val="20"/>
          <w:szCs w:val="20"/>
        </w:rPr>
        <w:t>Были ли брони, по которым не совершались перелеты?</w:t>
      </w:r>
    </w:p>
    <w:p w:rsidR="00075F8A" w:rsidRPr="005E3305" w:rsidRDefault="00075F8A" w:rsidP="005F2190">
      <w:pPr>
        <w:spacing w:after="0" w:line="240" w:lineRule="auto"/>
        <w:ind w:firstLine="708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Да, существуют брони, по которым не было перелетов.</w:t>
      </w:r>
    </w:p>
    <w:p w:rsidR="00075F8A" w:rsidRPr="005E3305" w:rsidRDefault="00075F8A" w:rsidP="005F2190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075F8A" w:rsidRPr="00E465EC" w:rsidRDefault="00075F8A" w:rsidP="005F2190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E465EC">
        <w:rPr>
          <w:rFonts w:ascii="Tahoma" w:hAnsi="Tahoma" w:cs="Tahoma"/>
          <w:color w:val="0000FF"/>
          <w:sz w:val="20"/>
          <w:szCs w:val="20"/>
          <w:lang w:val="en-US"/>
        </w:rPr>
        <w:t xml:space="preserve">-- </w:t>
      </w:r>
      <w:r>
        <w:rPr>
          <w:rFonts w:ascii="Tahoma" w:hAnsi="Tahoma" w:cs="Tahoma"/>
          <w:color w:val="0000FF"/>
          <w:sz w:val="20"/>
          <w:szCs w:val="20"/>
        </w:rPr>
        <w:t>Запрос</w:t>
      </w:r>
      <w:r w:rsidRPr="00E465EC">
        <w:rPr>
          <w:rFonts w:ascii="Tahoma" w:hAnsi="Tahoma" w:cs="Tahoma"/>
          <w:color w:val="0000FF"/>
          <w:sz w:val="20"/>
          <w:szCs w:val="20"/>
          <w:lang w:val="en-US"/>
        </w:rPr>
        <w:t>: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WITH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table_1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DISTINCT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book_ref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bookings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tickets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>(book_ref)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ticket_flights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>(ticket_no)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flights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>(flight_id)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status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LIKE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ANY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ARRAY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5E3305">
        <w:rPr>
          <w:rFonts w:ascii="Consolas" w:hAnsi="Consolas" w:cs="Consolas"/>
          <w:color w:val="008000"/>
          <w:sz w:val="20"/>
          <w:szCs w:val="20"/>
          <w:lang w:val="en-US" w:eastAsia="ru-RU"/>
        </w:rPr>
        <w:t>'Cancelled'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5E3305">
        <w:rPr>
          <w:rFonts w:ascii="Consolas" w:hAnsi="Consolas" w:cs="Consolas"/>
          <w:color w:val="008000"/>
          <w:sz w:val="20"/>
          <w:szCs w:val="20"/>
          <w:lang w:val="en-US" w:eastAsia="ru-RU"/>
        </w:rPr>
        <w:t>'Delayed'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5E3305">
        <w:rPr>
          <w:rFonts w:ascii="Consolas" w:hAnsi="Consolas" w:cs="Consolas"/>
          <w:color w:val="008000"/>
          <w:sz w:val="20"/>
          <w:szCs w:val="20"/>
          <w:lang w:val="en-US" w:eastAsia="ru-RU"/>
        </w:rPr>
        <w:t>'On Time'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5E3305">
        <w:rPr>
          <w:rFonts w:ascii="Consolas" w:hAnsi="Consolas" w:cs="Consolas"/>
          <w:color w:val="008000"/>
          <w:sz w:val="20"/>
          <w:szCs w:val="20"/>
          <w:lang w:val="en-US" w:eastAsia="ru-RU"/>
        </w:rPr>
        <w:t>'Scheduled'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>])</w:t>
      </w:r>
    </w:p>
    <w:p w:rsidR="00075F8A" w:rsidRPr="00E465EC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ORDER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book_ref),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table_2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DISTINCT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book_ref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table_1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tickets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>(book_ref)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ticket_flights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>(ticket_no)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flights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>(flight_id)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status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LIKE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ANY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ARRAY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5E3305">
        <w:rPr>
          <w:rFonts w:ascii="Consolas" w:hAnsi="Consolas" w:cs="Consolas"/>
          <w:color w:val="008000"/>
          <w:sz w:val="20"/>
          <w:szCs w:val="20"/>
          <w:lang w:val="en-US" w:eastAsia="ru-RU"/>
        </w:rPr>
        <w:t>'Arrived'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5E3305">
        <w:rPr>
          <w:rFonts w:ascii="Consolas" w:hAnsi="Consolas" w:cs="Consolas"/>
          <w:color w:val="008000"/>
          <w:sz w:val="20"/>
          <w:szCs w:val="20"/>
          <w:lang w:val="en-US" w:eastAsia="ru-RU"/>
        </w:rPr>
        <w:t>'Departed'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>])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ORDER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book_ref)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table_1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EXCEPT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 </w:t>
      </w:r>
    </w:p>
    <w:p w:rsidR="00075F8A" w:rsidRPr="005E3305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5E3305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5E3305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table_2</w:t>
      </w:r>
    </w:p>
    <w:p w:rsidR="00075F8A" w:rsidRDefault="00075F8A" w:rsidP="005E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ORDER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BY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book_ref</w:t>
      </w:r>
    </w:p>
    <w:p w:rsidR="00075F8A" w:rsidRDefault="00075F8A" w:rsidP="00857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</w:pPr>
    </w:p>
    <w:p w:rsidR="00075F8A" w:rsidRDefault="00075F8A" w:rsidP="00857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</w:pPr>
      <w:r w:rsidRPr="00A41FB2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pict>
          <v:shape id="_x0000_i1029" type="#_x0000_t75" style="width:502.5pt;height:361.5pt">
            <v:imagedata r:id="rId11" o:title=""/>
          </v:shape>
        </w:pict>
      </w:r>
    </w:p>
    <w:p w:rsidR="00075F8A" w:rsidRDefault="00075F8A" w:rsidP="005F2190">
      <w:pPr>
        <w:spacing w:before="200"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4. </w:t>
      </w:r>
      <w:r w:rsidRPr="005F2190">
        <w:rPr>
          <w:rFonts w:ascii="Arial" w:hAnsi="Arial" w:cs="Arial"/>
          <w:b/>
          <w:sz w:val="20"/>
          <w:szCs w:val="20"/>
        </w:rPr>
        <w:t>Самолеты каких моделей совершают наибольший % перелетов?</w:t>
      </w:r>
    </w:p>
    <w:p w:rsidR="00075F8A" w:rsidRPr="00F00FFF" w:rsidRDefault="00075F8A" w:rsidP="005F2190">
      <w:pPr>
        <w:spacing w:after="0" w:line="240" w:lineRule="auto"/>
        <w:ind w:firstLine="708"/>
        <w:rPr>
          <w:rFonts w:ascii="Tahoma" w:hAnsi="Tahoma" w:cs="Tahoma"/>
          <w:color w:val="0000FF"/>
          <w:sz w:val="20"/>
          <w:szCs w:val="20"/>
          <w:lang w:val="fr-FR"/>
        </w:rPr>
      </w:pPr>
      <w:r w:rsidRPr="00F00FFF">
        <w:rPr>
          <w:rFonts w:ascii="Tahoma" w:hAnsi="Tahoma" w:cs="Tahoma"/>
          <w:color w:val="0000FF"/>
          <w:sz w:val="20"/>
          <w:szCs w:val="20"/>
          <w:lang w:val="fr-FR"/>
        </w:rPr>
        <w:t>{"en": "Cessna 208 Caravan", "ru": "</w:t>
      </w:r>
      <w:r w:rsidRPr="00F00FFF">
        <w:rPr>
          <w:rFonts w:ascii="Tahoma" w:hAnsi="Tahoma" w:cs="Tahoma"/>
          <w:color w:val="0000FF"/>
          <w:sz w:val="20"/>
          <w:szCs w:val="20"/>
        </w:rPr>
        <w:t>Сессна</w:t>
      </w:r>
      <w:r w:rsidRPr="00F00FFF">
        <w:rPr>
          <w:rFonts w:ascii="Tahoma" w:hAnsi="Tahoma" w:cs="Tahoma"/>
          <w:color w:val="0000FF"/>
          <w:sz w:val="20"/>
          <w:szCs w:val="20"/>
          <w:lang w:val="fr-FR"/>
        </w:rPr>
        <w:t xml:space="preserve"> 208 </w:t>
      </w:r>
      <w:r w:rsidRPr="00F00FFF">
        <w:rPr>
          <w:rFonts w:ascii="Tahoma" w:hAnsi="Tahoma" w:cs="Tahoma"/>
          <w:color w:val="0000FF"/>
          <w:sz w:val="20"/>
          <w:szCs w:val="20"/>
        </w:rPr>
        <w:t>Караван</w:t>
      </w:r>
      <w:r w:rsidRPr="00F00FFF">
        <w:rPr>
          <w:rFonts w:ascii="Tahoma" w:hAnsi="Tahoma" w:cs="Tahoma"/>
          <w:color w:val="0000FF"/>
          <w:sz w:val="20"/>
          <w:szCs w:val="20"/>
          <w:lang w:val="fr-FR"/>
        </w:rPr>
        <w:t>"}</w:t>
      </w:r>
    </w:p>
    <w:p w:rsidR="00075F8A" w:rsidRPr="00720D34" w:rsidRDefault="00075F8A" w:rsidP="005F2190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fr-FR"/>
        </w:rPr>
      </w:pPr>
    </w:p>
    <w:p w:rsidR="00075F8A" w:rsidRPr="005F2190" w:rsidRDefault="00075F8A" w:rsidP="005F2190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5F2190">
        <w:rPr>
          <w:rFonts w:ascii="Tahoma" w:hAnsi="Tahoma" w:cs="Tahoma"/>
          <w:color w:val="0000FF"/>
          <w:sz w:val="20"/>
          <w:szCs w:val="20"/>
          <w:lang w:val="en-US"/>
        </w:rPr>
        <w:t xml:space="preserve">-- </w:t>
      </w:r>
      <w:r>
        <w:rPr>
          <w:rFonts w:ascii="Tahoma" w:hAnsi="Tahoma" w:cs="Tahoma"/>
          <w:color w:val="0000FF"/>
          <w:sz w:val="20"/>
          <w:szCs w:val="20"/>
        </w:rPr>
        <w:t>Запрос</w:t>
      </w:r>
      <w:r w:rsidRPr="005F2190">
        <w:rPr>
          <w:rFonts w:ascii="Tahoma" w:hAnsi="Tahoma" w:cs="Tahoma"/>
          <w:color w:val="0000FF"/>
          <w:sz w:val="20"/>
          <w:szCs w:val="20"/>
          <w:lang w:val="en-US"/>
        </w:rPr>
        <w:t>:</w:t>
      </w:r>
    </w:p>
    <w:p w:rsidR="00075F8A" w:rsidRPr="00F00FFF" w:rsidRDefault="00075F8A" w:rsidP="00F00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00FFF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WITH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aircrafts_filtered </w:t>
      </w:r>
      <w:r w:rsidRPr="00F00FFF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</w:p>
    <w:p w:rsidR="00075F8A" w:rsidRPr="00F00FFF" w:rsidRDefault="00075F8A" w:rsidP="00F00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00FFF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075F8A" w:rsidRPr="00F00FFF" w:rsidRDefault="00075F8A" w:rsidP="00F00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aircraft_code, </w:t>
      </w:r>
    </w:p>
    <w:p w:rsidR="00075F8A" w:rsidRPr="00F00FFF" w:rsidRDefault="00075F8A" w:rsidP="00F00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00FFF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COUNT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(flight_id) </w:t>
      </w:r>
      <w:r w:rsidRPr="00F00FFF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num_of_flights,</w:t>
      </w:r>
    </w:p>
    <w:p w:rsidR="00075F8A" w:rsidRPr="00F00FFF" w:rsidRDefault="00075F8A" w:rsidP="00F00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00FFF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COUNT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(flight_id)* </w:t>
      </w:r>
      <w:r w:rsidRPr="00F00FFF">
        <w:rPr>
          <w:rFonts w:ascii="Consolas" w:hAnsi="Consolas" w:cs="Consolas"/>
          <w:color w:val="0000FF"/>
          <w:sz w:val="20"/>
          <w:szCs w:val="20"/>
          <w:lang w:val="en-US" w:eastAsia="ru-RU"/>
        </w:rPr>
        <w:t>100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>.</w:t>
      </w:r>
      <w:r w:rsidRPr="00F00FFF">
        <w:rPr>
          <w:rFonts w:ascii="Consolas" w:hAnsi="Consolas" w:cs="Consolas"/>
          <w:color w:val="0000FF"/>
          <w:sz w:val="20"/>
          <w:szCs w:val="20"/>
          <w:lang w:val="en-US" w:eastAsia="ru-RU"/>
        </w:rPr>
        <w:t>0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/ (</w:t>
      </w:r>
      <w:r w:rsidRPr="00F00FFF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00FFF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COUNT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(*) </w:t>
      </w:r>
      <w:r w:rsidRPr="00F00FFF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flights) </w:t>
      </w:r>
      <w:r w:rsidRPr="00F00FFF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proc_of_flights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00FFF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flights</w:t>
      </w:r>
    </w:p>
    <w:p w:rsidR="00075F8A" w:rsidRPr="00F00FFF" w:rsidRDefault="00075F8A" w:rsidP="00F00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00FFF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GROUP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00FFF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aircraft_code</w:t>
      </w:r>
    </w:p>
    <w:p w:rsidR="00075F8A" w:rsidRPr="00F00FFF" w:rsidRDefault="00075F8A" w:rsidP="00F00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F00FFF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ORDER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00FFF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proc_of_flights </w:t>
      </w:r>
      <w:r w:rsidRPr="00F00FFF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DESC</w:t>
      </w:r>
    </w:p>
    <w:p w:rsidR="00075F8A" w:rsidRPr="00F00FFF" w:rsidRDefault="00075F8A" w:rsidP="00F00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075F8A" w:rsidRPr="00F00FFF" w:rsidRDefault="00075F8A" w:rsidP="00F00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00FFF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model, proc_of_flights</w:t>
      </w:r>
    </w:p>
    <w:p w:rsidR="00075F8A" w:rsidRPr="00F00FFF" w:rsidRDefault="00075F8A" w:rsidP="00F00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00FFF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aircrafts_filtered</w:t>
      </w:r>
    </w:p>
    <w:p w:rsidR="00075F8A" w:rsidRPr="00F00FFF" w:rsidRDefault="00075F8A" w:rsidP="00F00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F00FFF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F00FFF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aircrafts_data </w:t>
      </w:r>
      <w:r w:rsidRPr="00F00FFF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F00FFF">
        <w:rPr>
          <w:rFonts w:ascii="Consolas" w:hAnsi="Consolas" w:cs="Consolas"/>
          <w:color w:val="000000"/>
          <w:sz w:val="20"/>
          <w:szCs w:val="20"/>
          <w:lang w:val="en-US" w:eastAsia="ru-RU"/>
        </w:rPr>
        <w:t>(aircraft_code)</w:t>
      </w:r>
    </w:p>
    <w:p w:rsidR="00075F8A" w:rsidRPr="005F2190" w:rsidRDefault="00075F8A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</w:p>
    <w:p w:rsidR="00075F8A" w:rsidRPr="00F00FFF" w:rsidRDefault="00075F8A" w:rsidP="003A5BB4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A41FB2">
        <w:rPr>
          <w:rFonts w:ascii="Tahoma" w:hAnsi="Tahoma" w:cs="Tahoma"/>
          <w:color w:val="0000FF"/>
          <w:sz w:val="20"/>
          <w:szCs w:val="20"/>
          <w:lang w:val="en-US"/>
        </w:rPr>
        <w:pict>
          <v:shape id="_x0000_i1030" type="#_x0000_t75" style="width:501.75pt;height:342.75pt">
            <v:imagedata r:id="rId12" o:title=""/>
          </v:shape>
        </w:pict>
      </w:r>
    </w:p>
    <w:p w:rsidR="00075F8A" w:rsidRPr="00F00FFF" w:rsidRDefault="00075F8A" w:rsidP="003A5BB4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</w:p>
    <w:p w:rsidR="00075F8A" w:rsidRDefault="00075F8A" w:rsidP="003B1299">
      <w:pPr>
        <w:spacing w:before="200"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5. </w:t>
      </w:r>
      <w:r w:rsidRPr="003B1299">
        <w:rPr>
          <w:rFonts w:ascii="Arial" w:hAnsi="Arial" w:cs="Arial"/>
          <w:b/>
          <w:sz w:val="20"/>
          <w:szCs w:val="20"/>
        </w:rPr>
        <w:t>Были ли города, в которые можно добраться бизнес - классом дешевле, чем эконом-классом?</w:t>
      </w:r>
    </w:p>
    <w:p w:rsidR="00075F8A" w:rsidRPr="009B7F51" w:rsidRDefault="00075F8A" w:rsidP="003B1299">
      <w:pPr>
        <w:spacing w:after="0" w:line="240" w:lineRule="auto"/>
        <w:ind w:firstLine="708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Да, существуют города, в которые минимальная стоимость билета класса Бизнес была меньше, чем максимальная стоимость билета класса Эконом (без учета аэропортов отправления).</w:t>
      </w:r>
    </w:p>
    <w:p w:rsidR="00075F8A" w:rsidRPr="009B7F51" w:rsidRDefault="00075F8A" w:rsidP="003B1299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075F8A" w:rsidRPr="005F2190" w:rsidRDefault="00075F8A" w:rsidP="003B1299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5F2190">
        <w:rPr>
          <w:rFonts w:ascii="Tahoma" w:hAnsi="Tahoma" w:cs="Tahoma"/>
          <w:color w:val="0000FF"/>
          <w:sz w:val="20"/>
          <w:szCs w:val="20"/>
          <w:lang w:val="en-US"/>
        </w:rPr>
        <w:t xml:space="preserve">-- </w:t>
      </w:r>
      <w:r>
        <w:rPr>
          <w:rFonts w:ascii="Tahoma" w:hAnsi="Tahoma" w:cs="Tahoma"/>
          <w:color w:val="0000FF"/>
          <w:sz w:val="20"/>
          <w:szCs w:val="20"/>
        </w:rPr>
        <w:t>Запрос</w:t>
      </w:r>
      <w:r w:rsidRPr="005F2190">
        <w:rPr>
          <w:rFonts w:ascii="Tahoma" w:hAnsi="Tahoma" w:cs="Tahoma"/>
          <w:color w:val="0000FF"/>
          <w:sz w:val="20"/>
          <w:szCs w:val="20"/>
          <w:lang w:val="en-US"/>
        </w:rPr>
        <w:t>: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WITH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table_1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city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arrival_city,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fare_conditions,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min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(amount)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min_price,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max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(amount)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max_price,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COUNT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(fare_conditions)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OVER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PARTITION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city)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num_of_fares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ticket_flights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flights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>(flight_id)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airports_data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ap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ON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>(f.arrival_airport = ap.airport_code)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fare_conditions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LIKE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ANY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ARRAY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9B7F51">
        <w:rPr>
          <w:rFonts w:ascii="Consolas" w:hAnsi="Consolas" w:cs="Consolas"/>
          <w:color w:val="008000"/>
          <w:sz w:val="20"/>
          <w:szCs w:val="20"/>
          <w:lang w:val="en-US" w:eastAsia="ru-RU"/>
        </w:rPr>
        <w:t>'Business'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9B7F51">
        <w:rPr>
          <w:rFonts w:ascii="Consolas" w:hAnsi="Consolas" w:cs="Consolas"/>
          <w:color w:val="008000"/>
          <w:sz w:val="20"/>
          <w:szCs w:val="20"/>
          <w:lang w:val="en-US" w:eastAsia="ru-RU"/>
        </w:rPr>
        <w:t>'Economy'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>])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GROUP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city, fare_conditions),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table_2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table_1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num_of_fares = </w:t>
      </w:r>
      <w:r w:rsidRPr="009B7F51">
        <w:rPr>
          <w:rFonts w:ascii="Consolas" w:hAnsi="Consolas" w:cs="Consolas"/>
          <w:color w:val="0000FF"/>
          <w:sz w:val="20"/>
          <w:szCs w:val="20"/>
          <w:lang w:val="en-US" w:eastAsia="ru-RU"/>
        </w:rPr>
        <w:t>2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>),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table_3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arrival_city,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fare_conditions,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min_price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table_2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fare_conditions=</w:t>
      </w:r>
      <w:r w:rsidRPr="009B7F51">
        <w:rPr>
          <w:rFonts w:ascii="Consolas" w:hAnsi="Consolas" w:cs="Consolas"/>
          <w:color w:val="008000"/>
          <w:sz w:val="20"/>
          <w:szCs w:val="20"/>
          <w:lang w:val="en-US" w:eastAsia="ru-RU"/>
        </w:rPr>
        <w:t>'Business'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>),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table_4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arrival_city,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fare_conditions,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max_price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table_2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fare_conditions=</w:t>
      </w:r>
      <w:r w:rsidRPr="009B7F51">
        <w:rPr>
          <w:rFonts w:ascii="Consolas" w:hAnsi="Consolas" w:cs="Consolas"/>
          <w:color w:val="008000"/>
          <w:sz w:val="20"/>
          <w:szCs w:val="20"/>
          <w:lang w:val="en-US" w:eastAsia="ru-RU"/>
        </w:rPr>
        <w:t>'Economy'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table_3</w:t>
      </w:r>
    </w:p>
    <w:p w:rsidR="00075F8A" w:rsidRPr="009B7F51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table_4 </w:t>
      </w:r>
      <w:r w:rsidRPr="009B7F51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9B7F51">
        <w:rPr>
          <w:rFonts w:ascii="Consolas" w:hAnsi="Consolas" w:cs="Consolas"/>
          <w:color w:val="000000"/>
          <w:sz w:val="20"/>
          <w:szCs w:val="20"/>
          <w:lang w:val="en-US" w:eastAsia="ru-RU"/>
        </w:rPr>
        <w:t>(arrival_city)</w:t>
      </w:r>
    </w:p>
    <w:p w:rsidR="00075F8A" w:rsidRPr="00DB7252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DB7252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DB725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min_price &lt; max_price</w:t>
      </w:r>
    </w:p>
    <w:p w:rsidR="00075F8A" w:rsidRDefault="00075F8A" w:rsidP="009B7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</w:pPr>
      <w:r w:rsidRPr="00DB7252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ORDER</w:t>
      </w:r>
      <w:r w:rsidRPr="00DB725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DB7252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DB725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arrival_city</w:t>
      </w:r>
    </w:p>
    <w:p w:rsidR="00075F8A" w:rsidRPr="00D31FB4" w:rsidRDefault="00075F8A" w:rsidP="00D31FB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</w:p>
    <w:p w:rsidR="00075F8A" w:rsidRDefault="00075F8A" w:rsidP="003B1299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A41FB2">
        <w:rPr>
          <w:rFonts w:ascii="Tahoma" w:hAnsi="Tahoma" w:cs="Tahoma"/>
          <w:color w:val="0000FF"/>
          <w:sz w:val="20"/>
          <w:szCs w:val="20"/>
          <w:lang w:val="en-US"/>
        </w:rPr>
        <w:pict>
          <v:shape id="_x0000_i1031" type="#_x0000_t75" style="width:497.25pt;height:315pt">
            <v:imagedata r:id="rId13" o:title=""/>
          </v:shape>
        </w:pict>
      </w:r>
    </w:p>
    <w:p w:rsidR="00075F8A" w:rsidRDefault="00075F8A" w:rsidP="003B1299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075F8A" w:rsidRPr="009B7F51" w:rsidRDefault="00075F8A" w:rsidP="002459EB">
      <w:pPr>
        <w:spacing w:after="0" w:line="240" w:lineRule="auto"/>
        <w:ind w:firstLine="708"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>При этом не существует городов, в которые минимальная стоимость билета класса Бизнес была бы меньше, чем максимальная стоимость билета класса Эконом (если зафиксировать аэропорт отправления).</w:t>
      </w:r>
    </w:p>
    <w:p w:rsidR="00075F8A" w:rsidRPr="009B7F51" w:rsidRDefault="00075F8A" w:rsidP="002459EB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075F8A" w:rsidRPr="005F2190" w:rsidRDefault="00075F8A" w:rsidP="002459EB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5F2190">
        <w:rPr>
          <w:rFonts w:ascii="Tahoma" w:hAnsi="Tahoma" w:cs="Tahoma"/>
          <w:color w:val="0000FF"/>
          <w:sz w:val="20"/>
          <w:szCs w:val="20"/>
          <w:lang w:val="en-US"/>
        </w:rPr>
        <w:t xml:space="preserve">-- </w:t>
      </w:r>
      <w:r>
        <w:rPr>
          <w:rFonts w:ascii="Tahoma" w:hAnsi="Tahoma" w:cs="Tahoma"/>
          <w:color w:val="0000FF"/>
          <w:sz w:val="20"/>
          <w:szCs w:val="20"/>
        </w:rPr>
        <w:t>Запрос</w:t>
      </w:r>
      <w:r w:rsidRPr="005F2190">
        <w:rPr>
          <w:rFonts w:ascii="Tahoma" w:hAnsi="Tahoma" w:cs="Tahoma"/>
          <w:color w:val="0000FF"/>
          <w:sz w:val="20"/>
          <w:szCs w:val="20"/>
          <w:lang w:val="en-US"/>
        </w:rPr>
        <w:t>: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WITH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table_1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city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arrival_city,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departure_airport,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fare_conditions,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min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(amount)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min_price,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max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(amount)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max_price,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b/>
          <w:bCs/>
          <w:color w:val="000080"/>
          <w:sz w:val="20"/>
          <w:szCs w:val="20"/>
          <w:lang w:val="en-US" w:eastAsia="ru-RU"/>
        </w:rPr>
        <w:t>COUNT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(fare_conditions)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OVER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PARTITION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city, departure_airport)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num_of_fares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ticket_flights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flights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USING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>(flight_id)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airports_data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ap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ON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>(f.arrival_airport = ap.airport_code)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fare_conditions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LIKE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ANY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ARRAY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r w:rsidRPr="002459EB">
        <w:rPr>
          <w:rFonts w:ascii="Consolas" w:hAnsi="Consolas" w:cs="Consolas"/>
          <w:color w:val="008000"/>
          <w:sz w:val="20"/>
          <w:szCs w:val="20"/>
          <w:lang w:val="en-US" w:eastAsia="ru-RU"/>
        </w:rPr>
        <w:t>'Business'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2459EB">
        <w:rPr>
          <w:rFonts w:ascii="Consolas" w:hAnsi="Consolas" w:cs="Consolas"/>
          <w:color w:val="008000"/>
          <w:sz w:val="20"/>
          <w:szCs w:val="20"/>
          <w:lang w:val="en-US" w:eastAsia="ru-RU"/>
        </w:rPr>
        <w:t>'Economy'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>])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GROUP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BY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city, departure_airport, fare_conditions),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table_2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table_1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num_of_fares = </w:t>
      </w:r>
      <w:r w:rsidRPr="002459EB">
        <w:rPr>
          <w:rFonts w:ascii="Consolas" w:hAnsi="Consolas" w:cs="Consolas"/>
          <w:color w:val="0000FF"/>
          <w:sz w:val="20"/>
          <w:szCs w:val="20"/>
          <w:lang w:val="en-US" w:eastAsia="ru-RU"/>
        </w:rPr>
        <w:t>2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>),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table_3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arrival_city,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departure_airport,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fare_conditions,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min_price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table_2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fare_conditions=</w:t>
      </w:r>
      <w:r w:rsidRPr="002459EB">
        <w:rPr>
          <w:rFonts w:ascii="Consolas" w:hAnsi="Consolas" w:cs="Consolas"/>
          <w:color w:val="008000"/>
          <w:sz w:val="20"/>
          <w:szCs w:val="20"/>
          <w:lang w:val="en-US" w:eastAsia="ru-RU"/>
        </w:rPr>
        <w:t>'Business'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>),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table_4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arrival_city,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departure_airport,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fare_conditions,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max_price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table_2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fare_conditions=</w:t>
      </w:r>
      <w:r w:rsidRPr="002459EB">
        <w:rPr>
          <w:rFonts w:ascii="Consolas" w:hAnsi="Consolas" w:cs="Consolas"/>
          <w:color w:val="008000"/>
          <w:sz w:val="20"/>
          <w:szCs w:val="20"/>
          <w:lang w:val="en-US" w:eastAsia="ru-RU"/>
        </w:rPr>
        <w:t>'Economy'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>)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table_3</w:t>
      </w:r>
    </w:p>
    <w:p w:rsidR="00075F8A" w:rsidRPr="002459EB" w:rsidRDefault="00075F8A" w:rsidP="00245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INNER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JOIN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table_4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ON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(table_3.arrival_city=table_4.arrival_city </w:t>
      </w:r>
      <w:r w:rsidRPr="002459EB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and</w:t>
      </w:r>
      <w:r w:rsidRPr="002459EB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table_3.departure_airport=table_4.departure_airport)</w:t>
      </w:r>
    </w:p>
    <w:p w:rsidR="00075F8A" w:rsidRPr="005C5EA2" w:rsidRDefault="00075F8A" w:rsidP="002459EB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WHERE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min_price &lt; max_price</w:t>
      </w:r>
    </w:p>
    <w:p w:rsidR="00075F8A" w:rsidRDefault="00075F8A" w:rsidP="003B1299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075F8A" w:rsidRDefault="00075F8A" w:rsidP="003B1299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 w:rsidRPr="00A41FB2">
        <w:rPr>
          <w:rFonts w:ascii="Tahoma" w:hAnsi="Tahoma" w:cs="Tahoma"/>
          <w:color w:val="0000FF"/>
          <w:sz w:val="20"/>
          <w:szCs w:val="20"/>
        </w:rPr>
        <w:pict>
          <v:shape id="_x0000_i1032" type="#_x0000_t75" style="width:502.5pt;height:281.25pt">
            <v:imagedata r:id="rId14" o:title=""/>
          </v:shape>
        </w:pict>
      </w:r>
    </w:p>
    <w:p w:rsidR="00075F8A" w:rsidRPr="005C5EA2" w:rsidRDefault="00075F8A" w:rsidP="003B1299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075F8A" w:rsidRDefault="00075F8A" w:rsidP="003B1299">
      <w:pPr>
        <w:spacing w:before="200"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6. </w:t>
      </w:r>
      <w:r w:rsidRPr="003B1299">
        <w:rPr>
          <w:rFonts w:ascii="Arial" w:hAnsi="Arial" w:cs="Arial"/>
          <w:b/>
          <w:sz w:val="20"/>
          <w:szCs w:val="20"/>
        </w:rPr>
        <w:t>Узнать максимальное время задержки вылетов самолетов</w:t>
      </w:r>
      <w:r>
        <w:rPr>
          <w:rFonts w:ascii="Arial" w:hAnsi="Arial" w:cs="Arial"/>
          <w:b/>
          <w:sz w:val="20"/>
          <w:szCs w:val="20"/>
        </w:rPr>
        <w:t>.</w:t>
      </w:r>
    </w:p>
    <w:p w:rsidR="00075F8A" w:rsidRPr="00827996" w:rsidRDefault="00075F8A" w:rsidP="003B1299">
      <w:pPr>
        <w:spacing w:after="0" w:line="240" w:lineRule="auto"/>
        <w:ind w:firstLine="708"/>
        <w:rPr>
          <w:rFonts w:ascii="Tahoma" w:hAnsi="Tahoma" w:cs="Tahoma"/>
          <w:color w:val="0000FF"/>
          <w:sz w:val="20"/>
          <w:szCs w:val="20"/>
          <w:lang w:val="en-US"/>
        </w:rPr>
      </w:pPr>
      <w:r w:rsidRPr="00827996">
        <w:rPr>
          <w:rFonts w:ascii="Tahoma" w:hAnsi="Tahoma" w:cs="Tahoma"/>
          <w:color w:val="0000FF"/>
          <w:sz w:val="20"/>
          <w:szCs w:val="20"/>
          <w:lang w:val="en-US"/>
        </w:rPr>
        <w:t>04:41:00</w:t>
      </w:r>
    </w:p>
    <w:p w:rsidR="00075F8A" w:rsidRPr="00827996" w:rsidRDefault="00075F8A" w:rsidP="003B1299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</w:p>
    <w:p w:rsidR="00075F8A" w:rsidRPr="005F2190" w:rsidRDefault="00075F8A" w:rsidP="003B1299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5F2190">
        <w:rPr>
          <w:rFonts w:ascii="Tahoma" w:hAnsi="Tahoma" w:cs="Tahoma"/>
          <w:color w:val="0000FF"/>
          <w:sz w:val="20"/>
          <w:szCs w:val="20"/>
          <w:lang w:val="en-US"/>
        </w:rPr>
        <w:t xml:space="preserve">-- </w:t>
      </w:r>
      <w:r>
        <w:rPr>
          <w:rFonts w:ascii="Tahoma" w:hAnsi="Tahoma" w:cs="Tahoma"/>
          <w:color w:val="0000FF"/>
          <w:sz w:val="20"/>
          <w:szCs w:val="20"/>
        </w:rPr>
        <w:t>Запрос</w:t>
      </w:r>
      <w:r w:rsidRPr="005F2190">
        <w:rPr>
          <w:rFonts w:ascii="Tahoma" w:hAnsi="Tahoma" w:cs="Tahoma"/>
          <w:color w:val="0000FF"/>
          <w:sz w:val="20"/>
          <w:szCs w:val="20"/>
          <w:lang w:val="en-US"/>
        </w:rPr>
        <w:t>:</w:t>
      </w:r>
    </w:p>
    <w:p w:rsidR="00075F8A" w:rsidRPr="00BE4342" w:rsidRDefault="00075F8A" w:rsidP="00BE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BE4342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SELECT</w:t>
      </w:r>
    </w:p>
    <w:p w:rsidR="00075F8A" w:rsidRPr="00BE4342" w:rsidRDefault="00075F8A" w:rsidP="00BE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BE434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scheduled_departure,</w:t>
      </w:r>
    </w:p>
    <w:p w:rsidR="00075F8A" w:rsidRPr="00BE4342" w:rsidRDefault="00075F8A" w:rsidP="00BE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BE434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actual_departure,</w:t>
      </w:r>
    </w:p>
    <w:p w:rsidR="00075F8A" w:rsidRPr="00BE4342" w:rsidRDefault="00075F8A" w:rsidP="00BE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BE4342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actual_departure - scheduled_departure </w:t>
      </w:r>
      <w:r w:rsidRPr="00BE4342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as</w:t>
      </w:r>
      <w:r w:rsidRPr="00BE434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delay_time</w:t>
      </w:r>
    </w:p>
    <w:p w:rsidR="00075F8A" w:rsidRPr="00BE4342" w:rsidRDefault="00075F8A" w:rsidP="00BE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BE4342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FROM</w:t>
      </w:r>
      <w:r w:rsidRPr="00BE434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flights</w:t>
      </w:r>
    </w:p>
    <w:p w:rsidR="00075F8A" w:rsidRPr="00BE4342" w:rsidRDefault="00075F8A" w:rsidP="00BE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eastAsia="ru-RU"/>
        </w:rPr>
      </w:pPr>
      <w:r w:rsidRPr="00BE4342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WHERE</w:t>
      </w:r>
      <w:r w:rsidRPr="00BE4342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actual_departure </w:t>
      </w:r>
      <w:r w:rsidRPr="00BE4342">
        <w:rPr>
          <w:rFonts w:ascii="Consolas" w:hAnsi="Consolas" w:cs="Consolas"/>
          <w:b/>
          <w:bCs/>
          <w:color w:val="800000"/>
          <w:sz w:val="20"/>
          <w:szCs w:val="20"/>
          <w:lang w:val="en-US" w:eastAsia="ru-RU"/>
        </w:rPr>
        <w:t>notnull</w:t>
      </w:r>
    </w:p>
    <w:p w:rsidR="00075F8A" w:rsidRPr="00BE4342" w:rsidRDefault="00075F8A" w:rsidP="00BE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ORDER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BY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delay_time </w:t>
      </w:r>
      <w:r>
        <w:rPr>
          <w:rFonts w:ascii="Consolas" w:hAnsi="Consolas" w:cs="Consolas"/>
          <w:b/>
          <w:bCs/>
          <w:color w:val="800000"/>
          <w:sz w:val="20"/>
          <w:szCs w:val="20"/>
          <w:lang w:eastAsia="ru-RU"/>
        </w:rPr>
        <w:t>DESC</w:t>
      </w:r>
    </w:p>
    <w:p w:rsidR="00075F8A" w:rsidRPr="005F2190" w:rsidRDefault="00075F8A" w:rsidP="003B1299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</w:p>
    <w:p w:rsidR="00075F8A" w:rsidRPr="003B1299" w:rsidRDefault="00075F8A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A41FB2">
        <w:rPr>
          <w:rFonts w:ascii="Tahoma" w:hAnsi="Tahoma" w:cs="Tahoma"/>
          <w:color w:val="0000FF"/>
          <w:sz w:val="20"/>
          <w:szCs w:val="20"/>
          <w:lang w:val="en-US"/>
        </w:rPr>
        <w:pict>
          <v:shape id="_x0000_i1033" type="#_x0000_t75" style="width:398.25pt;height:351pt">
            <v:imagedata r:id="rId15" o:title=""/>
          </v:shape>
        </w:pict>
      </w:r>
    </w:p>
    <w:p w:rsidR="00075F8A" w:rsidRPr="003B1299" w:rsidRDefault="00075F8A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</w:p>
    <w:p w:rsidR="00075F8A" w:rsidRPr="003B1299" w:rsidRDefault="00075F8A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</w:p>
    <w:p w:rsidR="00075F8A" w:rsidRDefault="00075F8A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075F8A" w:rsidRPr="005E3305" w:rsidRDefault="00075F8A" w:rsidP="00827996">
      <w:pPr>
        <w:spacing w:after="0" w:line="240" w:lineRule="auto"/>
        <w:rPr>
          <w:rFonts w:ascii="Tahoma" w:hAnsi="Tahoma" w:cs="Tahoma"/>
          <w:color w:val="0000FF"/>
          <w:sz w:val="20"/>
          <w:szCs w:val="20"/>
          <w:lang w:val="en-US"/>
        </w:rPr>
      </w:pPr>
      <w:r w:rsidRPr="005E3305">
        <w:rPr>
          <w:rFonts w:ascii="Tahoma" w:hAnsi="Tahoma" w:cs="Tahoma"/>
          <w:color w:val="0000FF"/>
          <w:sz w:val="20"/>
          <w:szCs w:val="20"/>
          <w:lang w:val="en-US"/>
        </w:rPr>
        <w:t xml:space="preserve">-- </w:t>
      </w:r>
      <w:r w:rsidRPr="00827996">
        <w:rPr>
          <w:rFonts w:ascii="Tahoma" w:hAnsi="Tahoma" w:cs="Tahoma"/>
          <w:color w:val="0000FF"/>
          <w:sz w:val="20"/>
          <w:szCs w:val="20"/>
          <w:lang w:val="en-US"/>
        </w:rPr>
        <w:t xml:space="preserve">ER - </w:t>
      </w:r>
      <w:r w:rsidRPr="00827996">
        <w:rPr>
          <w:rFonts w:ascii="Tahoma" w:hAnsi="Tahoma" w:cs="Tahoma"/>
          <w:color w:val="0000FF"/>
          <w:sz w:val="20"/>
          <w:szCs w:val="20"/>
        </w:rPr>
        <w:t>диаграмма</w:t>
      </w:r>
      <w:r w:rsidRPr="005E3305">
        <w:rPr>
          <w:rFonts w:ascii="Tahoma" w:hAnsi="Tahoma" w:cs="Tahoma"/>
          <w:color w:val="0000FF"/>
          <w:sz w:val="20"/>
          <w:szCs w:val="20"/>
          <w:lang w:val="en-US"/>
        </w:rPr>
        <w:t>:</w:t>
      </w:r>
    </w:p>
    <w:p w:rsidR="00075F8A" w:rsidRPr="00133ADE" w:rsidRDefault="00075F8A" w:rsidP="00CA3B63">
      <w:pPr>
        <w:spacing w:after="0" w:line="240" w:lineRule="auto"/>
        <w:rPr>
          <w:rFonts w:ascii="Tahoma" w:hAnsi="Tahoma" w:cs="Tahoma"/>
          <w:color w:val="0000FF"/>
          <w:sz w:val="20"/>
          <w:szCs w:val="20"/>
        </w:rPr>
      </w:pPr>
      <w:r w:rsidRPr="00A41FB2">
        <w:rPr>
          <w:rFonts w:ascii="Tahoma" w:hAnsi="Tahoma" w:cs="Tahoma"/>
          <w:color w:val="0000FF"/>
          <w:sz w:val="20"/>
          <w:szCs w:val="20"/>
        </w:rPr>
        <w:pict>
          <v:shape id="_x0000_i1034" type="#_x0000_t75" style="width:494.25pt;height:236.25pt">
            <v:imagedata r:id="rId16" o:title=""/>
          </v:shape>
        </w:pict>
      </w:r>
    </w:p>
    <w:sectPr w:rsidR="00075F8A" w:rsidRPr="00133ADE" w:rsidSect="00291337">
      <w:headerReference w:type="default" r:id="rId17"/>
      <w:pgSz w:w="11906" w:h="16838"/>
      <w:pgMar w:top="899" w:right="992" w:bottom="1134" w:left="851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F8A" w:rsidRDefault="00075F8A" w:rsidP="00654C98">
      <w:pPr>
        <w:spacing w:after="0" w:line="240" w:lineRule="auto"/>
      </w:pPr>
      <w:r>
        <w:separator/>
      </w:r>
    </w:p>
  </w:endnote>
  <w:endnote w:type="continuationSeparator" w:id="0">
    <w:p w:rsidR="00075F8A" w:rsidRDefault="00075F8A" w:rsidP="00654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F8A" w:rsidRDefault="00075F8A" w:rsidP="00654C98">
      <w:pPr>
        <w:spacing w:after="0" w:line="240" w:lineRule="auto"/>
      </w:pPr>
      <w:r>
        <w:separator/>
      </w:r>
    </w:p>
  </w:footnote>
  <w:footnote w:type="continuationSeparator" w:id="0">
    <w:p w:rsidR="00075F8A" w:rsidRDefault="00075F8A" w:rsidP="00654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F8A" w:rsidRPr="0087723D" w:rsidRDefault="00075F8A">
    <w:pPr>
      <w:pStyle w:val="Header"/>
      <w:rPr>
        <w:color w:val="00B050"/>
      </w:rPr>
    </w:pPr>
    <w:r w:rsidRPr="00AD3BC2">
      <w:rPr>
        <w:color w:val="00B050"/>
      </w:rPr>
      <w:t xml:space="preserve">Итоговая работа </w:t>
    </w:r>
    <w:r>
      <w:rPr>
        <w:color w:val="00B050"/>
      </w:rPr>
      <w:t>по модулю</w:t>
    </w:r>
    <w:r w:rsidRPr="005D3398">
      <w:rPr>
        <w:color w:val="00B050"/>
      </w:rPr>
      <w:t xml:space="preserve"> «</w:t>
    </w:r>
    <w:r w:rsidRPr="00AD3BC2">
      <w:rPr>
        <w:color w:val="00B050"/>
      </w:rPr>
      <w:t>SQL и получение данных</w:t>
    </w:r>
    <w:r w:rsidRPr="005D3398">
      <w:rPr>
        <w:color w:val="00B050"/>
      </w:rPr>
      <w:t>»</w:t>
    </w:r>
    <w:r w:rsidRPr="0087723D">
      <w:rPr>
        <w:color w:val="00B050"/>
      </w:rPr>
      <w:t xml:space="preserve"> </w:t>
    </w:r>
    <w:r>
      <w:rPr>
        <w:color w:val="00B050"/>
      </w:rPr>
      <w:t>от 26.01.2020 г.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2347"/>
    <w:multiLevelType w:val="hybridMultilevel"/>
    <w:tmpl w:val="3E0480C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8E304A"/>
    <w:multiLevelType w:val="hybridMultilevel"/>
    <w:tmpl w:val="0CEAE3B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E190D34"/>
    <w:multiLevelType w:val="hybridMultilevel"/>
    <w:tmpl w:val="6D76AE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514643CA"/>
    <w:multiLevelType w:val="hybridMultilevel"/>
    <w:tmpl w:val="9CE804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4C98"/>
    <w:rsid w:val="0000113E"/>
    <w:rsid w:val="00012BAE"/>
    <w:rsid w:val="00032F42"/>
    <w:rsid w:val="000466D5"/>
    <w:rsid w:val="00072FC7"/>
    <w:rsid w:val="00075F8A"/>
    <w:rsid w:val="000835AE"/>
    <w:rsid w:val="00091C3C"/>
    <w:rsid w:val="00094256"/>
    <w:rsid w:val="00094C79"/>
    <w:rsid w:val="000A6FCF"/>
    <w:rsid w:val="000B3EAE"/>
    <w:rsid w:val="000F02C4"/>
    <w:rsid w:val="00107361"/>
    <w:rsid w:val="00130AA5"/>
    <w:rsid w:val="00133ADE"/>
    <w:rsid w:val="001650F6"/>
    <w:rsid w:val="001731B3"/>
    <w:rsid w:val="001743A7"/>
    <w:rsid w:val="001760A1"/>
    <w:rsid w:val="00183457"/>
    <w:rsid w:val="00186FA6"/>
    <w:rsid w:val="001A435C"/>
    <w:rsid w:val="001C5387"/>
    <w:rsid w:val="001D35F1"/>
    <w:rsid w:val="001F3D8D"/>
    <w:rsid w:val="00235C0D"/>
    <w:rsid w:val="00242045"/>
    <w:rsid w:val="002459EB"/>
    <w:rsid w:val="00245EA9"/>
    <w:rsid w:val="002669FD"/>
    <w:rsid w:val="00270BE5"/>
    <w:rsid w:val="002804AF"/>
    <w:rsid w:val="0028317A"/>
    <w:rsid w:val="00291337"/>
    <w:rsid w:val="002959CB"/>
    <w:rsid w:val="002C0961"/>
    <w:rsid w:val="00321D71"/>
    <w:rsid w:val="00324BE7"/>
    <w:rsid w:val="00326A4A"/>
    <w:rsid w:val="00331440"/>
    <w:rsid w:val="00337E5D"/>
    <w:rsid w:val="0034293F"/>
    <w:rsid w:val="00352BEC"/>
    <w:rsid w:val="0035486E"/>
    <w:rsid w:val="00356857"/>
    <w:rsid w:val="00366B79"/>
    <w:rsid w:val="00370837"/>
    <w:rsid w:val="00380475"/>
    <w:rsid w:val="0038405E"/>
    <w:rsid w:val="00391361"/>
    <w:rsid w:val="003A2E34"/>
    <w:rsid w:val="003A5BB4"/>
    <w:rsid w:val="003B1299"/>
    <w:rsid w:val="00403B4C"/>
    <w:rsid w:val="00411753"/>
    <w:rsid w:val="00427E60"/>
    <w:rsid w:val="00452EC3"/>
    <w:rsid w:val="0045301D"/>
    <w:rsid w:val="00456609"/>
    <w:rsid w:val="00466631"/>
    <w:rsid w:val="004B16BC"/>
    <w:rsid w:val="004C628E"/>
    <w:rsid w:val="004E1FD3"/>
    <w:rsid w:val="004E4F0F"/>
    <w:rsid w:val="004E4F9C"/>
    <w:rsid w:val="004E6AB2"/>
    <w:rsid w:val="004F18EE"/>
    <w:rsid w:val="005131C4"/>
    <w:rsid w:val="00532A52"/>
    <w:rsid w:val="00534466"/>
    <w:rsid w:val="00540B57"/>
    <w:rsid w:val="00567685"/>
    <w:rsid w:val="00567FE4"/>
    <w:rsid w:val="00596E0B"/>
    <w:rsid w:val="005B230B"/>
    <w:rsid w:val="005B2E2F"/>
    <w:rsid w:val="005B66C8"/>
    <w:rsid w:val="005C5EA2"/>
    <w:rsid w:val="005D1035"/>
    <w:rsid w:val="005D3398"/>
    <w:rsid w:val="005E3305"/>
    <w:rsid w:val="005E41DC"/>
    <w:rsid w:val="005F2190"/>
    <w:rsid w:val="005F2C6A"/>
    <w:rsid w:val="006248F6"/>
    <w:rsid w:val="00626095"/>
    <w:rsid w:val="006308B3"/>
    <w:rsid w:val="00637509"/>
    <w:rsid w:val="00640A96"/>
    <w:rsid w:val="006458D7"/>
    <w:rsid w:val="006519F9"/>
    <w:rsid w:val="00654C98"/>
    <w:rsid w:val="00675EEA"/>
    <w:rsid w:val="006809B0"/>
    <w:rsid w:val="00695D08"/>
    <w:rsid w:val="006B4107"/>
    <w:rsid w:val="006E01C8"/>
    <w:rsid w:val="006E13B4"/>
    <w:rsid w:val="006E4783"/>
    <w:rsid w:val="006E722A"/>
    <w:rsid w:val="006F554B"/>
    <w:rsid w:val="00701267"/>
    <w:rsid w:val="00710EAA"/>
    <w:rsid w:val="00714CE6"/>
    <w:rsid w:val="007201A4"/>
    <w:rsid w:val="00720D34"/>
    <w:rsid w:val="007330B5"/>
    <w:rsid w:val="00735660"/>
    <w:rsid w:val="00737C94"/>
    <w:rsid w:val="00743641"/>
    <w:rsid w:val="00745DFE"/>
    <w:rsid w:val="0076285D"/>
    <w:rsid w:val="007634A2"/>
    <w:rsid w:val="007709D6"/>
    <w:rsid w:val="007801F1"/>
    <w:rsid w:val="00780536"/>
    <w:rsid w:val="0079449E"/>
    <w:rsid w:val="007A5340"/>
    <w:rsid w:val="007C47A7"/>
    <w:rsid w:val="007C4F87"/>
    <w:rsid w:val="007D076A"/>
    <w:rsid w:val="007F1DB5"/>
    <w:rsid w:val="008025C2"/>
    <w:rsid w:val="008143C0"/>
    <w:rsid w:val="00827996"/>
    <w:rsid w:val="00834F75"/>
    <w:rsid w:val="008520FC"/>
    <w:rsid w:val="00857F52"/>
    <w:rsid w:val="00873EF4"/>
    <w:rsid w:val="0087723D"/>
    <w:rsid w:val="00882292"/>
    <w:rsid w:val="008917E2"/>
    <w:rsid w:val="008951B3"/>
    <w:rsid w:val="008A0713"/>
    <w:rsid w:val="008B15B7"/>
    <w:rsid w:val="008C080A"/>
    <w:rsid w:val="008F2561"/>
    <w:rsid w:val="00954FD5"/>
    <w:rsid w:val="00962C12"/>
    <w:rsid w:val="00981030"/>
    <w:rsid w:val="009B2098"/>
    <w:rsid w:val="009B6EA3"/>
    <w:rsid w:val="009B7F51"/>
    <w:rsid w:val="009C2899"/>
    <w:rsid w:val="009D3554"/>
    <w:rsid w:val="009E1DCD"/>
    <w:rsid w:val="009E5C0C"/>
    <w:rsid w:val="009F4FB1"/>
    <w:rsid w:val="00A41FB2"/>
    <w:rsid w:val="00A4440B"/>
    <w:rsid w:val="00A540F6"/>
    <w:rsid w:val="00A776CC"/>
    <w:rsid w:val="00A86469"/>
    <w:rsid w:val="00A87969"/>
    <w:rsid w:val="00AA04E6"/>
    <w:rsid w:val="00AB0D70"/>
    <w:rsid w:val="00AB52A0"/>
    <w:rsid w:val="00AD3BC2"/>
    <w:rsid w:val="00AE4F53"/>
    <w:rsid w:val="00B01F5D"/>
    <w:rsid w:val="00B026A8"/>
    <w:rsid w:val="00B10CDB"/>
    <w:rsid w:val="00B20913"/>
    <w:rsid w:val="00B20C4F"/>
    <w:rsid w:val="00B23812"/>
    <w:rsid w:val="00B3592D"/>
    <w:rsid w:val="00B361E9"/>
    <w:rsid w:val="00B4079F"/>
    <w:rsid w:val="00B846E1"/>
    <w:rsid w:val="00B8744B"/>
    <w:rsid w:val="00BB335D"/>
    <w:rsid w:val="00BB439F"/>
    <w:rsid w:val="00BE4342"/>
    <w:rsid w:val="00BF7C68"/>
    <w:rsid w:val="00C02AB6"/>
    <w:rsid w:val="00C406F7"/>
    <w:rsid w:val="00C43D56"/>
    <w:rsid w:val="00C66716"/>
    <w:rsid w:val="00C704EE"/>
    <w:rsid w:val="00C762FC"/>
    <w:rsid w:val="00C8498F"/>
    <w:rsid w:val="00C93B65"/>
    <w:rsid w:val="00C943DF"/>
    <w:rsid w:val="00C96410"/>
    <w:rsid w:val="00CA30F2"/>
    <w:rsid w:val="00CA3B63"/>
    <w:rsid w:val="00CD2B93"/>
    <w:rsid w:val="00CE0AFC"/>
    <w:rsid w:val="00CE1F54"/>
    <w:rsid w:val="00CF7E8A"/>
    <w:rsid w:val="00D31FB4"/>
    <w:rsid w:val="00D33637"/>
    <w:rsid w:val="00D42E12"/>
    <w:rsid w:val="00D43AF9"/>
    <w:rsid w:val="00D620A0"/>
    <w:rsid w:val="00D62348"/>
    <w:rsid w:val="00DA3F20"/>
    <w:rsid w:val="00DB7252"/>
    <w:rsid w:val="00DB7A1D"/>
    <w:rsid w:val="00DC56C7"/>
    <w:rsid w:val="00DC65F7"/>
    <w:rsid w:val="00DE4BEA"/>
    <w:rsid w:val="00DF28B4"/>
    <w:rsid w:val="00DF6528"/>
    <w:rsid w:val="00E10F08"/>
    <w:rsid w:val="00E141C6"/>
    <w:rsid w:val="00E465EC"/>
    <w:rsid w:val="00E538B6"/>
    <w:rsid w:val="00E53C83"/>
    <w:rsid w:val="00E719F9"/>
    <w:rsid w:val="00EA1CE5"/>
    <w:rsid w:val="00EC1725"/>
    <w:rsid w:val="00EC4821"/>
    <w:rsid w:val="00ED0758"/>
    <w:rsid w:val="00ED10C5"/>
    <w:rsid w:val="00ED4773"/>
    <w:rsid w:val="00ED56E7"/>
    <w:rsid w:val="00F00FFF"/>
    <w:rsid w:val="00F02755"/>
    <w:rsid w:val="00F47C29"/>
    <w:rsid w:val="00F90674"/>
    <w:rsid w:val="00FB055F"/>
    <w:rsid w:val="00FB1259"/>
    <w:rsid w:val="00FB37B9"/>
    <w:rsid w:val="00F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54C9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54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54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54C98"/>
  </w:style>
  <w:style w:type="paragraph" w:styleId="Footer">
    <w:name w:val="footer"/>
    <w:basedOn w:val="Normal"/>
    <w:link w:val="FooterChar"/>
    <w:uiPriority w:val="99"/>
    <w:rsid w:val="00654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54C98"/>
  </w:style>
  <w:style w:type="paragraph" w:styleId="BalloonText">
    <w:name w:val="Balloon Text"/>
    <w:basedOn w:val="Normal"/>
    <w:link w:val="BalloonTextChar"/>
    <w:uiPriority w:val="99"/>
    <w:semiHidden/>
    <w:rsid w:val="00654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54C98"/>
    <w:rPr>
      <w:rFonts w:ascii="Tahoma" w:hAnsi="Tahoma"/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4E6A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E6AB2"/>
    <w:rPr>
      <w:sz w:val="20"/>
    </w:rPr>
  </w:style>
  <w:style w:type="character" w:styleId="FootnoteReference">
    <w:name w:val="footnote reference"/>
    <w:basedOn w:val="DefaultParagraphFont"/>
    <w:uiPriority w:val="99"/>
    <w:semiHidden/>
    <w:rsid w:val="004E6AB2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4E1FD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1FD3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23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321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2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1853</TotalTime>
  <Pages>8</Pages>
  <Words>789</Words>
  <Characters>4498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Tanya</cp:lastModifiedBy>
  <cp:revision>146</cp:revision>
  <cp:lastPrinted>2018-07-04T07:28:00Z</cp:lastPrinted>
  <dcterms:created xsi:type="dcterms:W3CDTF">2017-02-13T08:09:00Z</dcterms:created>
  <dcterms:modified xsi:type="dcterms:W3CDTF">2020-01-25T22:38:00Z</dcterms:modified>
</cp:coreProperties>
</file>