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0"/>
        <w:gridCol w:w="3331"/>
      </w:tblGrid>
      <w:tr w:rsidR="00B4079F" w:rsidRPr="00E10F08" w:rsidTr="00291337">
        <w:trPr>
          <w:trHeight w:val="350"/>
        </w:trPr>
        <w:tc>
          <w:tcPr>
            <w:tcW w:w="1440" w:type="dxa"/>
          </w:tcPr>
          <w:p w:rsidR="00B4079F" w:rsidRPr="00E10F08" w:rsidRDefault="00B4079F" w:rsidP="00E10F0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E10F08">
              <w:rPr>
                <w:rFonts w:ascii="Arial" w:hAnsi="Arial" w:cs="Arial"/>
                <w:b/>
                <w:sz w:val="24"/>
                <w:szCs w:val="20"/>
              </w:rPr>
              <w:t>ФИО</w:t>
            </w:r>
          </w:p>
        </w:tc>
        <w:tc>
          <w:tcPr>
            <w:tcW w:w="3331" w:type="dxa"/>
          </w:tcPr>
          <w:p w:rsidR="00B4079F" w:rsidRPr="00321D71" w:rsidRDefault="00B4079F" w:rsidP="00E10F08">
            <w:pPr>
              <w:spacing w:after="0" w:line="240" w:lineRule="auto"/>
              <w:rPr>
                <w:rFonts w:ascii="Tahoma" w:hAnsi="Tahoma" w:cs="Tahoma"/>
                <w:color w:val="0000FF"/>
              </w:rPr>
            </w:pPr>
            <w:r w:rsidRPr="00321D71">
              <w:rPr>
                <w:rFonts w:ascii="Tahoma" w:hAnsi="Tahoma" w:cs="Tahoma"/>
                <w:color w:val="0000FF"/>
              </w:rPr>
              <w:t>Кривова Татьяна Сергеевна</w:t>
            </w:r>
          </w:p>
        </w:tc>
      </w:tr>
    </w:tbl>
    <w:p w:rsidR="00B4079F" w:rsidRPr="005D3398" w:rsidRDefault="00B4079F" w:rsidP="00E53C83">
      <w:pPr>
        <w:spacing w:line="240" w:lineRule="auto"/>
        <w:jc w:val="both"/>
        <w:outlineLvl w:val="0"/>
        <w:rPr>
          <w:rFonts w:ascii="Times New Roman" w:hAnsi="Times New Roman"/>
          <w:lang w:val="en-US"/>
        </w:rPr>
      </w:pPr>
    </w:p>
    <w:p w:rsidR="00B4079F" w:rsidRDefault="00B4079F" w:rsidP="005D3398">
      <w:pPr>
        <w:spacing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П</w:t>
      </w:r>
      <w:r w:rsidRPr="00CA3B63">
        <w:rPr>
          <w:rFonts w:ascii="Arial" w:hAnsi="Arial" w:cs="Arial"/>
          <w:b/>
          <w:sz w:val="20"/>
          <w:szCs w:val="20"/>
        </w:rPr>
        <w:t>овторить материал занятия на датасете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A3B63">
        <w:rPr>
          <w:rFonts w:ascii="Arial" w:hAnsi="Arial" w:cs="Arial"/>
          <w:b/>
          <w:sz w:val="20"/>
          <w:szCs w:val="20"/>
          <w:lang w:val="en-US"/>
        </w:rPr>
        <w:t>world</w:t>
      </w:r>
      <w:r w:rsidRPr="00CA3B63">
        <w:rPr>
          <w:rFonts w:ascii="Arial" w:hAnsi="Arial" w:cs="Arial"/>
          <w:b/>
          <w:sz w:val="20"/>
          <w:szCs w:val="20"/>
        </w:rPr>
        <w:t>-</w:t>
      </w:r>
      <w:r w:rsidRPr="00CA3B63">
        <w:rPr>
          <w:rFonts w:ascii="Arial" w:hAnsi="Arial" w:cs="Arial"/>
          <w:b/>
          <w:sz w:val="20"/>
          <w:szCs w:val="20"/>
          <w:lang w:val="en-US"/>
        </w:rPr>
        <w:t>db</w:t>
      </w:r>
      <w:r>
        <w:rPr>
          <w:rFonts w:ascii="Arial" w:hAnsi="Arial" w:cs="Arial"/>
          <w:b/>
          <w:sz w:val="20"/>
          <w:szCs w:val="20"/>
        </w:rPr>
        <w:t xml:space="preserve">. </w:t>
      </w:r>
      <w:r w:rsidRPr="00CA3B63">
        <w:rPr>
          <w:rFonts w:ascii="Arial" w:hAnsi="Arial" w:cs="Arial"/>
          <w:b/>
          <w:sz w:val="20"/>
          <w:szCs w:val="20"/>
        </w:rPr>
        <w:t>В качестве итога ДЗ прислать 2 скриншота:</w:t>
      </w:r>
    </w:p>
    <w:p w:rsidR="00B4079F" w:rsidRDefault="00B4079F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  <w:r w:rsidRPr="00CA3B63">
        <w:rPr>
          <w:rFonts w:ascii="Tahoma" w:hAnsi="Tahoma" w:cs="Tahoma"/>
          <w:color w:val="0000FF"/>
          <w:sz w:val="20"/>
          <w:szCs w:val="20"/>
        </w:rPr>
        <w:t>1. Диаграмма ER</w:t>
      </w:r>
    </w:p>
    <w:p w:rsidR="00B4079F" w:rsidRPr="00CA3B63" w:rsidRDefault="00B4079F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B4079F" w:rsidRPr="00CA3B63" w:rsidRDefault="00B4079F" w:rsidP="00CA3B63">
      <w:pPr>
        <w:spacing w:after="0" w:line="240" w:lineRule="auto"/>
        <w:rPr>
          <w:rFonts w:ascii="Tahoma" w:hAnsi="Tahoma" w:cs="Tahoma"/>
          <w:color w:val="0000FF"/>
        </w:rPr>
      </w:pPr>
      <w:r w:rsidRPr="009B2098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277.5pt">
            <v:imagedata r:id="rId7" o:title=""/>
          </v:shape>
        </w:pict>
      </w:r>
    </w:p>
    <w:p w:rsidR="00B4079F" w:rsidRDefault="00B4079F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B4079F" w:rsidRPr="00CA3B63" w:rsidRDefault="00B4079F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B4079F" w:rsidRPr="00CA3B63" w:rsidRDefault="00B4079F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CA3B63">
        <w:rPr>
          <w:rFonts w:ascii="Tahoma" w:hAnsi="Tahoma" w:cs="Tahoma"/>
          <w:color w:val="0000FF"/>
          <w:sz w:val="20"/>
          <w:szCs w:val="20"/>
          <w:lang w:val="en-US"/>
        </w:rPr>
        <w:t xml:space="preserve">2. </w:t>
      </w:r>
      <w:r w:rsidRPr="00CA3B63">
        <w:rPr>
          <w:rFonts w:ascii="Tahoma" w:hAnsi="Tahoma" w:cs="Tahoma"/>
          <w:color w:val="0000FF"/>
          <w:sz w:val="20"/>
          <w:szCs w:val="20"/>
        </w:rPr>
        <w:t>Результат</w:t>
      </w:r>
      <w:r w:rsidRPr="00CA3B63"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r w:rsidRPr="00CA3B63">
        <w:rPr>
          <w:rFonts w:ascii="Tahoma" w:hAnsi="Tahoma" w:cs="Tahoma"/>
          <w:color w:val="0000FF"/>
          <w:sz w:val="20"/>
          <w:szCs w:val="20"/>
        </w:rPr>
        <w:t>запроса</w:t>
      </w:r>
      <w:r w:rsidRPr="00CA3B63">
        <w:rPr>
          <w:rFonts w:ascii="Tahoma" w:hAnsi="Tahoma" w:cs="Tahoma"/>
          <w:color w:val="0000FF"/>
          <w:sz w:val="20"/>
          <w:szCs w:val="20"/>
          <w:lang w:val="en-US"/>
        </w:rPr>
        <w:t xml:space="preserve"> select * from country</w:t>
      </w:r>
    </w:p>
    <w:p w:rsidR="00B4079F" w:rsidRPr="00CA3B63" w:rsidRDefault="00B4079F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</w:p>
    <w:p w:rsidR="00B4079F" w:rsidRPr="00CA3B63" w:rsidRDefault="00B4079F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9B2098">
        <w:rPr>
          <w:lang w:val="en-US"/>
        </w:rPr>
        <w:pict>
          <v:shape id="_x0000_i1026" type="#_x0000_t75" style="width:460.5pt;height:277.5pt">
            <v:imagedata r:id="rId8" o:title=""/>
          </v:shape>
        </w:pict>
      </w:r>
    </w:p>
    <w:sectPr w:rsidR="00B4079F" w:rsidRPr="00CA3B63" w:rsidSect="00291337">
      <w:headerReference w:type="default" r:id="rId9"/>
      <w:pgSz w:w="11906" w:h="16838"/>
      <w:pgMar w:top="899" w:right="992" w:bottom="1134" w:left="851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79F" w:rsidRDefault="00B4079F" w:rsidP="00654C98">
      <w:pPr>
        <w:spacing w:after="0" w:line="240" w:lineRule="auto"/>
      </w:pPr>
      <w:r>
        <w:separator/>
      </w:r>
    </w:p>
  </w:endnote>
  <w:endnote w:type="continuationSeparator" w:id="0">
    <w:p w:rsidR="00B4079F" w:rsidRDefault="00B4079F" w:rsidP="00654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79F" w:rsidRDefault="00B4079F" w:rsidP="00654C98">
      <w:pPr>
        <w:spacing w:after="0" w:line="240" w:lineRule="auto"/>
      </w:pPr>
      <w:r>
        <w:separator/>
      </w:r>
    </w:p>
  </w:footnote>
  <w:footnote w:type="continuationSeparator" w:id="0">
    <w:p w:rsidR="00B4079F" w:rsidRDefault="00B4079F" w:rsidP="00654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79F" w:rsidRPr="005D3398" w:rsidRDefault="00B4079F">
    <w:pPr>
      <w:pStyle w:val="Header"/>
      <w:rPr>
        <w:color w:val="00B050"/>
      </w:rPr>
    </w:pPr>
    <w:r>
      <w:rPr>
        <w:color w:val="00B050"/>
      </w:rPr>
      <w:t xml:space="preserve">Домашнее задание к </w:t>
    </w:r>
    <w:r w:rsidRPr="00183457">
      <w:rPr>
        <w:color w:val="00B050"/>
      </w:rPr>
      <w:t>занятию</w:t>
    </w:r>
    <w:r>
      <w:rPr>
        <w:color w:val="00B050"/>
      </w:rPr>
      <w:t xml:space="preserve"> №1</w:t>
    </w:r>
    <w:r w:rsidRPr="00183457">
      <w:rPr>
        <w:color w:val="00B050"/>
      </w:rPr>
      <w:t xml:space="preserve"> </w:t>
    </w:r>
    <w:r w:rsidRPr="005D3398">
      <w:rPr>
        <w:color w:val="00B050"/>
      </w:rPr>
      <w:t xml:space="preserve">от </w:t>
    </w:r>
    <w:r w:rsidRPr="00CA3B63">
      <w:rPr>
        <w:color w:val="00B050"/>
      </w:rPr>
      <w:t>16</w:t>
    </w:r>
    <w:r w:rsidRPr="005D3398">
      <w:rPr>
        <w:color w:val="00B050"/>
      </w:rPr>
      <w:t>.</w:t>
    </w:r>
    <w:r w:rsidRPr="00CA3B63">
      <w:rPr>
        <w:color w:val="00B050"/>
      </w:rPr>
      <w:t>12</w:t>
    </w:r>
    <w:r w:rsidRPr="005D3398">
      <w:rPr>
        <w:color w:val="00B050"/>
      </w:rPr>
      <w:t>.2019 г. «</w:t>
    </w:r>
    <w:r w:rsidRPr="00CA3B63">
      <w:rPr>
        <w:color w:val="00B050"/>
      </w:rPr>
      <w:t>Введение в SQL. Установка ПО</w:t>
    </w:r>
    <w:r w:rsidRPr="005D3398">
      <w:rPr>
        <w:color w:val="00B050"/>
      </w:rP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2347"/>
    <w:multiLevelType w:val="hybridMultilevel"/>
    <w:tmpl w:val="3E0480C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8E304A"/>
    <w:multiLevelType w:val="hybridMultilevel"/>
    <w:tmpl w:val="0CEAE3B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E190D34"/>
    <w:multiLevelType w:val="hybridMultilevel"/>
    <w:tmpl w:val="6D76AE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514643CA"/>
    <w:multiLevelType w:val="hybridMultilevel"/>
    <w:tmpl w:val="9CE804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4C98"/>
    <w:rsid w:val="0000113E"/>
    <w:rsid w:val="00032F42"/>
    <w:rsid w:val="000466D5"/>
    <w:rsid w:val="000835AE"/>
    <w:rsid w:val="00091C3C"/>
    <w:rsid w:val="00094256"/>
    <w:rsid w:val="00094C79"/>
    <w:rsid w:val="000A6FCF"/>
    <w:rsid w:val="000B3EAE"/>
    <w:rsid w:val="000F02C4"/>
    <w:rsid w:val="00107361"/>
    <w:rsid w:val="00130AA5"/>
    <w:rsid w:val="001650F6"/>
    <w:rsid w:val="001731B3"/>
    <w:rsid w:val="001743A7"/>
    <w:rsid w:val="001760A1"/>
    <w:rsid w:val="00183457"/>
    <w:rsid w:val="00186FA6"/>
    <w:rsid w:val="00235C0D"/>
    <w:rsid w:val="00242045"/>
    <w:rsid w:val="00245EA9"/>
    <w:rsid w:val="00270BE5"/>
    <w:rsid w:val="002804AF"/>
    <w:rsid w:val="0028317A"/>
    <w:rsid w:val="00291337"/>
    <w:rsid w:val="00321D71"/>
    <w:rsid w:val="00324BE7"/>
    <w:rsid w:val="00326A4A"/>
    <w:rsid w:val="00331440"/>
    <w:rsid w:val="00337E5D"/>
    <w:rsid w:val="00352BEC"/>
    <w:rsid w:val="0035486E"/>
    <w:rsid w:val="00356857"/>
    <w:rsid w:val="00370837"/>
    <w:rsid w:val="00391361"/>
    <w:rsid w:val="003A2E34"/>
    <w:rsid w:val="00403B4C"/>
    <w:rsid w:val="00411753"/>
    <w:rsid w:val="00427E60"/>
    <w:rsid w:val="0045301D"/>
    <w:rsid w:val="00456609"/>
    <w:rsid w:val="004B16BC"/>
    <w:rsid w:val="004C628E"/>
    <w:rsid w:val="004E1FD3"/>
    <w:rsid w:val="004E4F0F"/>
    <w:rsid w:val="004E4F9C"/>
    <w:rsid w:val="004E6AB2"/>
    <w:rsid w:val="004F18EE"/>
    <w:rsid w:val="005131C4"/>
    <w:rsid w:val="00532A52"/>
    <w:rsid w:val="00534466"/>
    <w:rsid w:val="00567685"/>
    <w:rsid w:val="00567FE4"/>
    <w:rsid w:val="005B230B"/>
    <w:rsid w:val="005B2E2F"/>
    <w:rsid w:val="005B66C8"/>
    <w:rsid w:val="005D1035"/>
    <w:rsid w:val="005D3398"/>
    <w:rsid w:val="005E41DC"/>
    <w:rsid w:val="00626095"/>
    <w:rsid w:val="006308B3"/>
    <w:rsid w:val="00637509"/>
    <w:rsid w:val="006458D7"/>
    <w:rsid w:val="006519F9"/>
    <w:rsid w:val="00654C98"/>
    <w:rsid w:val="00675EEA"/>
    <w:rsid w:val="006809B0"/>
    <w:rsid w:val="006B4107"/>
    <w:rsid w:val="006E01C8"/>
    <w:rsid w:val="006E13B4"/>
    <w:rsid w:val="006E4783"/>
    <w:rsid w:val="006F554B"/>
    <w:rsid w:val="00701267"/>
    <w:rsid w:val="00710EAA"/>
    <w:rsid w:val="00714CE6"/>
    <w:rsid w:val="007330B5"/>
    <w:rsid w:val="00735660"/>
    <w:rsid w:val="00737C94"/>
    <w:rsid w:val="00743641"/>
    <w:rsid w:val="00745DFE"/>
    <w:rsid w:val="0076285D"/>
    <w:rsid w:val="007634A2"/>
    <w:rsid w:val="007709D6"/>
    <w:rsid w:val="007801F1"/>
    <w:rsid w:val="00780536"/>
    <w:rsid w:val="0079449E"/>
    <w:rsid w:val="007C4F87"/>
    <w:rsid w:val="007D076A"/>
    <w:rsid w:val="007F1DB5"/>
    <w:rsid w:val="008143C0"/>
    <w:rsid w:val="00834F75"/>
    <w:rsid w:val="008520FC"/>
    <w:rsid w:val="00873EF4"/>
    <w:rsid w:val="00882292"/>
    <w:rsid w:val="008917E2"/>
    <w:rsid w:val="008951B3"/>
    <w:rsid w:val="008C080A"/>
    <w:rsid w:val="00954FD5"/>
    <w:rsid w:val="00981030"/>
    <w:rsid w:val="009B2098"/>
    <w:rsid w:val="009B6EA3"/>
    <w:rsid w:val="009C2899"/>
    <w:rsid w:val="009D3554"/>
    <w:rsid w:val="009E1DCD"/>
    <w:rsid w:val="009E5C0C"/>
    <w:rsid w:val="00A4440B"/>
    <w:rsid w:val="00A776CC"/>
    <w:rsid w:val="00A86469"/>
    <w:rsid w:val="00A87969"/>
    <w:rsid w:val="00AA04E6"/>
    <w:rsid w:val="00AB52A0"/>
    <w:rsid w:val="00AE4F53"/>
    <w:rsid w:val="00B01F5D"/>
    <w:rsid w:val="00B026A8"/>
    <w:rsid w:val="00B10CDB"/>
    <w:rsid w:val="00B20913"/>
    <w:rsid w:val="00B20C4F"/>
    <w:rsid w:val="00B23812"/>
    <w:rsid w:val="00B3592D"/>
    <w:rsid w:val="00B4079F"/>
    <w:rsid w:val="00B846E1"/>
    <w:rsid w:val="00B8744B"/>
    <w:rsid w:val="00BB335D"/>
    <w:rsid w:val="00BB439F"/>
    <w:rsid w:val="00BF7C68"/>
    <w:rsid w:val="00C02AB6"/>
    <w:rsid w:val="00C406F7"/>
    <w:rsid w:val="00C43D56"/>
    <w:rsid w:val="00C66716"/>
    <w:rsid w:val="00C704EE"/>
    <w:rsid w:val="00C762FC"/>
    <w:rsid w:val="00C8498F"/>
    <w:rsid w:val="00C93B65"/>
    <w:rsid w:val="00C943DF"/>
    <w:rsid w:val="00C96410"/>
    <w:rsid w:val="00CA30F2"/>
    <w:rsid w:val="00CA3B63"/>
    <w:rsid w:val="00CE1F54"/>
    <w:rsid w:val="00CF7E8A"/>
    <w:rsid w:val="00D42E12"/>
    <w:rsid w:val="00D43AF9"/>
    <w:rsid w:val="00D620A0"/>
    <w:rsid w:val="00D62348"/>
    <w:rsid w:val="00DA3F20"/>
    <w:rsid w:val="00DB7A1D"/>
    <w:rsid w:val="00DC56C7"/>
    <w:rsid w:val="00DC65F7"/>
    <w:rsid w:val="00DE4BEA"/>
    <w:rsid w:val="00DF6528"/>
    <w:rsid w:val="00E10F08"/>
    <w:rsid w:val="00E141C6"/>
    <w:rsid w:val="00E538B6"/>
    <w:rsid w:val="00E53C83"/>
    <w:rsid w:val="00E719F9"/>
    <w:rsid w:val="00EA1CE5"/>
    <w:rsid w:val="00EC1725"/>
    <w:rsid w:val="00EC4821"/>
    <w:rsid w:val="00ED0758"/>
    <w:rsid w:val="00ED4773"/>
    <w:rsid w:val="00ED56E7"/>
    <w:rsid w:val="00F02755"/>
    <w:rsid w:val="00F47C29"/>
    <w:rsid w:val="00F90674"/>
    <w:rsid w:val="00FB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Subtle 2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54C9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54C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54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54C9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54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54C9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54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54C98"/>
    <w:rPr>
      <w:rFonts w:ascii="Tahoma" w:hAnsi="Tahoma"/>
      <w:sz w:val="16"/>
    </w:rPr>
  </w:style>
  <w:style w:type="paragraph" w:styleId="FootnoteText">
    <w:name w:val="footnote text"/>
    <w:basedOn w:val="Normal"/>
    <w:link w:val="FootnoteTextChar"/>
    <w:uiPriority w:val="99"/>
    <w:semiHidden/>
    <w:rsid w:val="004E6A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4E6AB2"/>
    <w:rPr>
      <w:sz w:val="20"/>
    </w:rPr>
  </w:style>
  <w:style w:type="character" w:styleId="FootnoteReference">
    <w:name w:val="footnote reference"/>
    <w:basedOn w:val="DefaultParagraphFont"/>
    <w:uiPriority w:val="99"/>
    <w:semiHidden/>
    <w:rsid w:val="004E6AB2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4E1FD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1FD3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57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588</TotalTime>
  <Pages>1</Pages>
  <Words>28</Words>
  <Characters>162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Tanya</cp:lastModifiedBy>
  <cp:revision>115</cp:revision>
  <cp:lastPrinted>2018-07-04T07:28:00Z</cp:lastPrinted>
  <dcterms:created xsi:type="dcterms:W3CDTF">2017-02-13T08:09:00Z</dcterms:created>
  <dcterms:modified xsi:type="dcterms:W3CDTF">2019-12-16T18:47:00Z</dcterms:modified>
</cp:coreProperties>
</file>