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962C12" w:rsidRPr="00E10F08" w:rsidTr="00291337">
        <w:trPr>
          <w:trHeight w:val="350"/>
        </w:trPr>
        <w:tc>
          <w:tcPr>
            <w:tcW w:w="1440" w:type="dxa"/>
          </w:tcPr>
          <w:p w:rsidR="00962C12" w:rsidRPr="00E10F08" w:rsidRDefault="00962C12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962C12" w:rsidRPr="00321D71" w:rsidRDefault="00962C12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962C12" w:rsidRPr="005D3398" w:rsidRDefault="00962C12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962C12" w:rsidRDefault="00962C12" w:rsidP="00133AD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33ADE">
        <w:rPr>
          <w:rFonts w:ascii="Arial" w:hAnsi="Arial" w:cs="Arial"/>
          <w:b/>
          <w:sz w:val="20"/>
          <w:szCs w:val="20"/>
        </w:rPr>
        <w:t>Перечислить все таблицы и первичные ключи в базе данных dvd</w:t>
      </w:r>
      <w:r w:rsidRPr="002669FD">
        <w:rPr>
          <w:rFonts w:ascii="Arial" w:hAnsi="Arial" w:cs="Arial"/>
          <w:b/>
          <w:sz w:val="20"/>
          <w:szCs w:val="20"/>
        </w:rPr>
        <w:t>-</w:t>
      </w:r>
      <w:r w:rsidRPr="00133ADE">
        <w:rPr>
          <w:rFonts w:ascii="Arial" w:hAnsi="Arial" w:cs="Arial"/>
          <w:b/>
          <w:sz w:val="20"/>
          <w:szCs w:val="20"/>
        </w:rPr>
        <w:t>rental</w:t>
      </w:r>
    </w:p>
    <w:p w:rsidR="00962C12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3A5BB4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3A5BB4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Все</w:t>
      </w:r>
      <w:r w:rsidRPr="003A5BB4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таблицы</w:t>
      </w:r>
      <w:r w:rsidRPr="003A5BB4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table_name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table_type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table_schema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table_catalog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information_schema.</w:t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tables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table_schema </w:t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NOT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3A5BB4">
        <w:rPr>
          <w:rFonts w:ascii="Consolas" w:hAnsi="Consolas" w:cs="Consolas"/>
          <w:color w:val="008000"/>
          <w:sz w:val="20"/>
          <w:szCs w:val="20"/>
          <w:lang w:val="en-US" w:eastAsia="ru-RU"/>
        </w:rPr>
        <w:t>'information_schema'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  <w:r w:rsidRPr="003A5BB4">
        <w:rPr>
          <w:rFonts w:ascii="Consolas" w:hAnsi="Consolas" w:cs="Consolas"/>
          <w:color w:val="008000"/>
          <w:sz w:val="20"/>
          <w:szCs w:val="20"/>
          <w:lang w:val="en-US" w:eastAsia="ru-RU"/>
        </w:rPr>
        <w:t>'pg_catalog'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962C12" w:rsidRDefault="00962C12" w:rsidP="003A5BB4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table_name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ASC</w:t>
      </w:r>
    </w:p>
    <w:p w:rsidR="00962C12" w:rsidRPr="003A5BB4" w:rsidRDefault="00962C12" w:rsidP="008F2561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8F2561">
        <w:rPr>
          <w:rFonts w:ascii="Tahoma" w:hAnsi="Tahoma" w:cs="Tahoma"/>
          <w:color w:val="0000FF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300pt">
            <v:imagedata r:id="rId7" o:title=""/>
          </v:shape>
        </w:pict>
      </w:r>
    </w:p>
    <w:p w:rsidR="00962C12" w:rsidRPr="008F2561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tbl>
      <w:tblPr>
        <w:tblW w:w="7749" w:type="dxa"/>
        <w:jc w:val="center"/>
        <w:tblInd w:w="93" w:type="dxa"/>
        <w:tblLook w:val="0000" w:firstRow="0" w:lastRow="0" w:firstColumn="0" w:lastColumn="0" w:noHBand="0" w:noVBand="0"/>
      </w:tblPr>
      <w:tblGrid>
        <w:gridCol w:w="920"/>
        <w:gridCol w:w="2509"/>
        <w:gridCol w:w="1440"/>
        <w:gridCol w:w="1440"/>
        <w:gridCol w:w="1440"/>
      </w:tblGrid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table_schema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table_catalog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actor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actor_info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ak_country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ak_lang_nation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ak_language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ak_nation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ak_nation_country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author_rom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authors_golishnikova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author_zzzamkova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avtor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books_zzzamkova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coun_nat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coun_nat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countries_annak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countries_romanova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sql-il.al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country_nation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country_nation_svetaab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creations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creations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creations_svetaab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customer_list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film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film_actor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film_category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film_list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hw_countries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hw_languages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hw_nations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hw_nations_countries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lang_nat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lang_nat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sql-il.al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language_annak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language_annak1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language_romanova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last_customer_film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last_rent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last_rent_of_customer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nationalities_annak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nationalities_annak1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sql-il.al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nationality_country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nation_romanova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nations_svetaab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nicer_but_slower_film_list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orders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orders_anna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orders_svetaab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rental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sales_by_film_category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sales_by_store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staff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staff_list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store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BASE TABLE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8F2561" w:rsidTr="008F2561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8F2561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view_v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8F2561" w:rsidRDefault="00962C12" w:rsidP="008F256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F2561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</w:tbl>
    <w:p w:rsidR="00962C12" w:rsidRDefault="00962C12" w:rsidP="003A5BB4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3A5BB4" w:rsidRDefault="00962C12" w:rsidP="003A5B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3A5BB4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Первичные</w:t>
      </w:r>
      <w:r w:rsidRPr="003A5BB4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ключи</w:t>
      </w:r>
      <w:r w:rsidRPr="003A5BB4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table_name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column_name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constraint_name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table_schema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, table_catalog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INFORMATION_SCHEMA.CONSTRAINT_COLUMN_USAGE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constraint_name </w:t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constraint_name </w:t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INFORMATION_SCHEMA.TABLE_CONSTRAINTS</w:t>
      </w:r>
    </w:p>
    <w:p w:rsidR="00962C12" w:rsidRPr="003A5BB4" w:rsidRDefault="00962C12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A5BB4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constraint_type = </w:t>
      </w:r>
      <w:r w:rsidRPr="003A5BB4">
        <w:rPr>
          <w:rFonts w:ascii="Consolas" w:hAnsi="Consolas" w:cs="Consolas"/>
          <w:color w:val="008000"/>
          <w:sz w:val="20"/>
          <w:szCs w:val="20"/>
          <w:lang w:val="en-US" w:eastAsia="ru-RU"/>
        </w:rPr>
        <w:t>'PRIMARY KEY'</w:t>
      </w:r>
      <w:r w:rsidRPr="003A5BB4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962C12" w:rsidRPr="008025C2" w:rsidRDefault="00962C12" w:rsidP="003A5B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table_name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ASC</w:t>
      </w:r>
    </w:p>
    <w:p w:rsidR="00962C12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3A5BB4">
        <w:rPr>
          <w:rFonts w:ascii="Tahoma" w:hAnsi="Tahoma" w:cs="Tahoma"/>
          <w:color w:val="0000FF"/>
          <w:sz w:val="20"/>
          <w:szCs w:val="20"/>
        </w:rPr>
        <w:pict>
          <v:shape id="_x0000_i1026" type="#_x0000_t75" style="width:499.5pt;height:300pt">
            <v:imagedata r:id="rId8" o:title=""/>
          </v:shape>
        </w:pict>
      </w:r>
    </w:p>
    <w:p w:rsidR="00962C12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43"/>
        <w:gridCol w:w="2127"/>
        <w:gridCol w:w="1906"/>
        <w:gridCol w:w="2852"/>
        <w:gridCol w:w="1427"/>
        <w:gridCol w:w="1424"/>
      </w:tblGrid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table_name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column_name</w:t>
            </w:r>
          </w:p>
        </w:tc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constraint_name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table_schema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table_catalog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ak_country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id_country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ak_country_pkey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ak_lang_nation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id_nation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ak_lang_nation_pkey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ak_lang_nation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id_lang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ak_lang_nation_pkey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ak_language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id_lang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ak_language_pkey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ak_nation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id_nation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ak_nation_pkey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ak_nation_country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id_nation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ak_nation_country_pkey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ak_nation_country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id_country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ak_nation_country_pkey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author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author_rom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author_rom_pkey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authors_golishnikova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writer_id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authors_golishnikova_pkey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author_svetaab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author_zzzamkova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author_zzzamkova_pkey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avtor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id_avtor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avtor_pkey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books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id_avtor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books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book_title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books_zzzamkova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author_id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books_zzzamkova_pkey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books_zzzamkova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book_name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books_zzzamkova_pkey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coun_nat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coun_nat_pkey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coun_nat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coun_nat_pkey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countries_annak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countries_annak_pkey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countries_ee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countries_ee_pkey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countries_ee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countries_ee_pkey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countries_romanova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countries_romanova_pkey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countries_z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countries_z_pkey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sql-il.al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country_nation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country_nation_pkey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country_nation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country_nation_pkey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country_nation_svetaab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country_nation_svetaab_pkey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country_nation_svetaab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country_nation_svetaab_pkey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country_svetaab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creations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creations_pkey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creations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creations_pkey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creations_svetaab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creations_svetaab_pkey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hw_countries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hw_countries_pkey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hw_languages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hw_languages_pkey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hw_nations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hw_nations_pkey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hw_nations_countries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hw_nations_countries_pkey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hw_nations_countries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hw_nations_countries_pkey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lang_nat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lang_nat_pkey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lang_nat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lang_nat_pkey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sql-il.al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language_annak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languge_id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language_annak_pkey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language_annak1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languge_id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language_annak1_pkey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language_romanova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language_romanova_pkey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languages_ee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languages_ee_pkey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languages_ee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languages_ee_pkey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languages_z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languages_z_pkey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nationalities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nationalities_annak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nationalities_annak_pkey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nationalities_annak1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nationalities_annak1_pkey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nationalities_ee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nationalities_ee_pkey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nationalities_ee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nationalities_ee_pkey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nationalities_z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nationalities_z_pkey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sql-il.al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nationality_country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country_id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nationality_country_pkey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nationality_country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nationality_country_pkey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nation_romanova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nation_romanova_pkey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nat_id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sql-helen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nations_svetaab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nations_svetaab_pkey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orders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orders_pkey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orders_anna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orders_anna_pkey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  <w:tr w:rsidR="00962C12" w:rsidRPr="00640A96" w:rsidTr="00640A96">
        <w:trPr>
          <w:trHeight w:val="300"/>
          <w:jc w:val="center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orders_svetaab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AB0D70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AB0D70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id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</w:pPr>
            <w:r w:rsidRPr="00640A96">
              <w:rPr>
                <w:rFonts w:ascii="Tahoma" w:hAnsi="Tahoma" w:cs="Tahoma"/>
                <w:color w:val="0000FF"/>
                <w:sz w:val="20"/>
                <w:szCs w:val="20"/>
                <w:lang w:val="en-US"/>
              </w:rPr>
              <w:t>orders_svetaab_pkey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2C12" w:rsidRPr="00640A96" w:rsidRDefault="00962C12" w:rsidP="00640A9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A9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dvd-rental</w:t>
            </w:r>
          </w:p>
        </w:tc>
      </w:tr>
    </w:tbl>
    <w:p w:rsidR="00962C12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2669FD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380475" w:rsidRDefault="00962C12" w:rsidP="00133AD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33ADE">
        <w:rPr>
          <w:rFonts w:ascii="Arial" w:hAnsi="Arial" w:cs="Arial"/>
          <w:b/>
          <w:sz w:val="20"/>
          <w:szCs w:val="20"/>
        </w:rPr>
        <w:t>Вывести всех неактивных покупателей</w:t>
      </w:r>
    </w:p>
    <w:p w:rsidR="00962C12" w:rsidRPr="00380475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Default="00962C12" w:rsidP="003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*</w:t>
      </w:r>
    </w:p>
    <w:p w:rsidR="00962C12" w:rsidRPr="00380475" w:rsidRDefault="00962C12" w:rsidP="003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8047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3804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 </w:t>
      </w:r>
      <w:r w:rsidRPr="0038047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3804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</w:t>
      </w:r>
    </w:p>
    <w:p w:rsidR="00962C12" w:rsidRDefault="00962C12" w:rsidP="003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38047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3804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c.active != </w:t>
      </w:r>
      <w:r>
        <w:rPr>
          <w:rFonts w:ascii="Consolas" w:hAnsi="Consolas" w:cs="Consolas"/>
          <w:color w:val="0000FF"/>
          <w:sz w:val="20"/>
          <w:szCs w:val="20"/>
          <w:lang w:eastAsia="ru-RU"/>
        </w:rPr>
        <w:t>1</w:t>
      </w:r>
    </w:p>
    <w:p w:rsidR="00962C12" w:rsidRPr="00380475" w:rsidRDefault="00962C12" w:rsidP="00380475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38047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3804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8047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3804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c.customer_id </w:t>
      </w:r>
      <w:r w:rsidRPr="0038047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ASC</w:t>
      </w:r>
    </w:p>
    <w:p w:rsidR="00962C12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380475">
        <w:rPr>
          <w:rFonts w:ascii="Tahoma" w:hAnsi="Tahoma" w:cs="Tahoma"/>
          <w:color w:val="0000FF"/>
          <w:sz w:val="20"/>
          <w:szCs w:val="20"/>
        </w:rPr>
        <w:pict>
          <v:shape id="_x0000_i1027" type="#_x0000_t75" style="width:499.5pt;height:300pt">
            <v:imagedata r:id="rId9" o:title=""/>
          </v:shape>
        </w:pict>
      </w:r>
    </w:p>
    <w:p w:rsidR="00962C12" w:rsidRPr="00380475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133ADE" w:rsidRDefault="00962C12" w:rsidP="00133AD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33ADE">
        <w:rPr>
          <w:rFonts w:ascii="Arial" w:hAnsi="Arial" w:cs="Arial"/>
          <w:b/>
          <w:sz w:val="20"/>
          <w:szCs w:val="20"/>
        </w:rPr>
        <w:t>Вывести 10 последних платежей за прокат фильмов (таблица payment)</w:t>
      </w:r>
    </w:p>
    <w:p w:rsidR="00962C12" w:rsidRPr="00133ADE" w:rsidRDefault="00962C12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2959CB" w:rsidRDefault="00962C12" w:rsidP="0029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2959C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962C12" w:rsidRPr="002959CB" w:rsidRDefault="00962C12" w:rsidP="0029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959C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payment </w:t>
      </w: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959C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</w:t>
      </w:r>
    </w:p>
    <w:p w:rsidR="00962C12" w:rsidRPr="002959CB" w:rsidRDefault="00962C12" w:rsidP="0029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2959C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2959C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p.payment_date </w:t>
      </w: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desc</w:t>
      </w:r>
      <w:r w:rsidRPr="002959C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p.payment_id </w:t>
      </w:r>
      <w:r w:rsidRPr="002959C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desc</w:t>
      </w:r>
    </w:p>
    <w:p w:rsidR="00962C12" w:rsidRPr="00133ADE" w:rsidRDefault="00962C12" w:rsidP="002959CB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limit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eastAsia="ru-RU"/>
        </w:rPr>
        <w:t>10</w:t>
      </w:r>
    </w:p>
    <w:p w:rsidR="00962C12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962C12" w:rsidRPr="00133ADE" w:rsidRDefault="00962C1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2959CB">
        <w:rPr>
          <w:rFonts w:ascii="Tahoma" w:hAnsi="Tahoma" w:cs="Tahoma"/>
          <w:color w:val="0000FF"/>
          <w:sz w:val="20"/>
          <w:szCs w:val="20"/>
        </w:rPr>
        <w:pict>
          <v:shape id="_x0000_i1028" type="#_x0000_t75" style="width:499.5pt;height:300pt">
            <v:imagedata r:id="rId10" o:title=""/>
          </v:shape>
        </w:pict>
      </w:r>
    </w:p>
    <w:sectPr w:rsidR="00962C12" w:rsidRPr="00133ADE" w:rsidSect="00291337">
      <w:headerReference w:type="default" r:id="rId11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12" w:rsidRDefault="00962C12" w:rsidP="00654C98">
      <w:pPr>
        <w:spacing w:after="0" w:line="240" w:lineRule="auto"/>
      </w:pPr>
      <w:r>
        <w:separator/>
      </w:r>
    </w:p>
  </w:endnote>
  <w:endnote w:type="continuationSeparator" w:id="0">
    <w:p w:rsidR="00962C12" w:rsidRDefault="00962C12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12" w:rsidRDefault="00962C12" w:rsidP="00654C98">
      <w:pPr>
        <w:spacing w:after="0" w:line="240" w:lineRule="auto"/>
      </w:pPr>
      <w:r>
        <w:separator/>
      </w:r>
    </w:p>
  </w:footnote>
  <w:footnote w:type="continuationSeparator" w:id="0">
    <w:p w:rsidR="00962C12" w:rsidRDefault="00962C12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C12" w:rsidRPr="005D3398" w:rsidRDefault="00962C12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</w:t>
    </w:r>
    <w:r w:rsidRPr="00133ADE">
      <w:rPr>
        <w:color w:val="00B050"/>
      </w:rPr>
      <w:t>2</w:t>
    </w:r>
    <w:r w:rsidRPr="00183457">
      <w:rPr>
        <w:color w:val="00B050"/>
      </w:rPr>
      <w:t xml:space="preserve"> </w:t>
    </w:r>
    <w:r w:rsidRPr="005D3398">
      <w:rPr>
        <w:color w:val="00B050"/>
      </w:rPr>
      <w:t xml:space="preserve">от </w:t>
    </w:r>
    <w:r w:rsidRPr="00CA3B63">
      <w:rPr>
        <w:color w:val="00B050"/>
      </w:rPr>
      <w:t>1</w:t>
    </w:r>
    <w:r w:rsidRPr="00133ADE">
      <w:rPr>
        <w:color w:val="00B050"/>
      </w:rPr>
      <w:t>9</w:t>
    </w:r>
    <w:r w:rsidRPr="005D3398">
      <w:rPr>
        <w:color w:val="00B050"/>
      </w:rPr>
      <w:t>.</w:t>
    </w:r>
    <w:r w:rsidRPr="00CA3B63">
      <w:rPr>
        <w:color w:val="00B050"/>
      </w:rPr>
      <w:t>12</w:t>
    </w:r>
    <w:r w:rsidRPr="005D3398">
      <w:rPr>
        <w:color w:val="00B050"/>
      </w:rPr>
      <w:t>.2019 г. «</w:t>
    </w:r>
    <w:r w:rsidRPr="00133ADE">
      <w:rPr>
        <w:color w:val="00B050"/>
      </w:rPr>
      <w:t>Работа с базами данных</w:t>
    </w:r>
    <w:r w:rsidRPr="005D3398">
      <w:rPr>
        <w:color w:val="00B05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32F42"/>
    <w:rsid w:val="000466D5"/>
    <w:rsid w:val="000835AE"/>
    <w:rsid w:val="00091C3C"/>
    <w:rsid w:val="00094256"/>
    <w:rsid w:val="00094C79"/>
    <w:rsid w:val="000A6FCF"/>
    <w:rsid w:val="000B3EAE"/>
    <w:rsid w:val="000F02C4"/>
    <w:rsid w:val="00107361"/>
    <w:rsid w:val="00130AA5"/>
    <w:rsid w:val="00133ADE"/>
    <w:rsid w:val="001650F6"/>
    <w:rsid w:val="001731B3"/>
    <w:rsid w:val="001743A7"/>
    <w:rsid w:val="001760A1"/>
    <w:rsid w:val="00183457"/>
    <w:rsid w:val="00186FA6"/>
    <w:rsid w:val="001D35F1"/>
    <w:rsid w:val="00235C0D"/>
    <w:rsid w:val="00242045"/>
    <w:rsid w:val="00245EA9"/>
    <w:rsid w:val="002669FD"/>
    <w:rsid w:val="00270BE5"/>
    <w:rsid w:val="002804AF"/>
    <w:rsid w:val="0028317A"/>
    <w:rsid w:val="00291337"/>
    <w:rsid w:val="002959CB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80475"/>
    <w:rsid w:val="00391361"/>
    <w:rsid w:val="003A2E34"/>
    <w:rsid w:val="003A5BB4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7685"/>
    <w:rsid w:val="00567FE4"/>
    <w:rsid w:val="00596E0B"/>
    <w:rsid w:val="005B230B"/>
    <w:rsid w:val="005B2E2F"/>
    <w:rsid w:val="005B66C8"/>
    <w:rsid w:val="005D1035"/>
    <w:rsid w:val="005D3398"/>
    <w:rsid w:val="005E41DC"/>
    <w:rsid w:val="00626095"/>
    <w:rsid w:val="006308B3"/>
    <w:rsid w:val="00637509"/>
    <w:rsid w:val="00640A96"/>
    <w:rsid w:val="006458D7"/>
    <w:rsid w:val="006519F9"/>
    <w:rsid w:val="00654C98"/>
    <w:rsid w:val="00675EEA"/>
    <w:rsid w:val="006809B0"/>
    <w:rsid w:val="006B4107"/>
    <w:rsid w:val="006E01C8"/>
    <w:rsid w:val="006E13B4"/>
    <w:rsid w:val="006E4783"/>
    <w:rsid w:val="006F554B"/>
    <w:rsid w:val="00701267"/>
    <w:rsid w:val="00710EAA"/>
    <w:rsid w:val="00714CE6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9449E"/>
    <w:rsid w:val="007C4F87"/>
    <w:rsid w:val="007D076A"/>
    <w:rsid w:val="007F1DB5"/>
    <w:rsid w:val="008025C2"/>
    <w:rsid w:val="008143C0"/>
    <w:rsid w:val="00834F75"/>
    <w:rsid w:val="008520FC"/>
    <w:rsid w:val="00873EF4"/>
    <w:rsid w:val="00882292"/>
    <w:rsid w:val="008917E2"/>
    <w:rsid w:val="008951B3"/>
    <w:rsid w:val="008C080A"/>
    <w:rsid w:val="008F2561"/>
    <w:rsid w:val="00954FD5"/>
    <w:rsid w:val="00962C12"/>
    <w:rsid w:val="00981030"/>
    <w:rsid w:val="009B2098"/>
    <w:rsid w:val="009B6EA3"/>
    <w:rsid w:val="009C2899"/>
    <w:rsid w:val="009D3554"/>
    <w:rsid w:val="009E1DCD"/>
    <w:rsid w:val="009E5C0C"/>
    <w:rsid w:val="00A4440B"/>
    <w:rsid w:val="00A776CC"/>
    <w:rsid w:val="00A86469"/>
    <w:rsid w:val="00A87969"/>
    <w:rsid w:val="00AA04E6"/>
    <w:rsid w:val="00AB0D70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4079F"/>
    <w:rsid w:val="00B846E1"/>
    <w:rsid w:val="00B8744B"/>
    <w:rsid w:val="00BB335D"/>
    <w:rsid w:val="00BB439F"/>
    <w:rsid w:val="00BF7C68"/>
    <w:rsid w:val="00C02AB6"/>
    <w:rsid w:val="00C406F7"/>
    <w:rsid w:val="00C43D56"/>
    <w:rsid w:val="00C66716"/>
    <w:rsid w:val="00C704EE"/>
    <w:rsid w:val="00C762FC"/>
    <w:rsid w:val="00C8498F"/>
    <w:rsid w:val="00C93B65"/>
    <w:rsid w:val="00C943DF"/>
    <w:rsid w:val="00C96410"/>
    <w:rsid w:val="00CA30F2"/>
    <w:rsid w:val="00CA3B63"/>
    <w:rsid w:val="00CE1F54"/>
    <w:rsid w:val="00CF7E8A"/>
    <w:rsid w:val="00D42E12"/>
    <w:rsid w:val="00D43AF9"/>
    <w:rsid w:val="00D620A0"/>
    <w:rsid w:val="00D62348"/>
    <w:rsid w:val="00DA3F20"/>
    <w:rsid w:val="00DB7A1D"/>
    <w:rsid w:val="00DC56C7"/>
    <w:rsid w:val="00DC65F7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F02755"/>
    <w:rsid w:val="00F47C29"/>
    <w:rsid w:val="00F90674"/>
    <w:rsid w:val="00F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746</TotalTime>
  <Pages>6</Pages>
  <Words>1341</Words>
  <Characters>7645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123</cp:revision>
  <cp:lastPrinted>2018-07-04T07:28:00Z</cp:lastPrinted>
  <dcterms:created xsi:type="dcterms:W3CDTF">2017-02-13T08:09:00Z</dcterms:created>
  <dcterms:modified xsi:type="dcterms:W3CDTF">2019-12-20T13:50:00Z</dcterms:modified>
</cp:coreProperties>
</file>