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B735A2" w:rsidRPr="00E10F08" w:rsidTr="00291337">
        <w:trPr>
          <w:trHeight w:val="350"/>
        </w:trPr>
        <w:tc>
          <w:tcPr>
            <w:tcW w:w="1440" w:type="dxa"/>
          </w:tcPr>
          <w:p w:rsidR="00B735A2" w:rsidRPr="00E10F08" w:rsidRDefault="00B735A2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B735A2" w:rsidRPr="00321D71" w:rsidRDefault="00B735A2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B735A2" w:rsidRPr="005D3398" w:rsidRDefault="00B735A2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B735A2" w:rsidRPr="00C52693" w:rsidRDefault="00B735A2" w:rsidP="005D3398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A61282">
        <w:rPr>
          <w:rFonts w:ascii="Arial" w:hAnsi="Arial" w:cs="Arial"/>
          <w:b/>
          <w:sz w:val="20"/>
          <w:szCs w:val="20"/>
        </w:rPr>
        <w:t xml:space="preserve">1. </w:t>
      </w:r>
      <w:r w:rsidRPr="00C52693">
        <w:rPr>
          <w:rFonts w:ascii="Arial" w:hAnsi="Arial" w:cs="Arial"/>
          <w:b/>
          <w:sz w:val="20"/>
          <w:szCs w:val="20"/>
        </w:rPr>
        <w:t xml:space="preserve">Сделайте запрос к таблице </w:t>
      </w:r>
      <w:r w:rsidRPr="00C52693">
        <w:rPr>
          <w:rFonts w:ascii="Arial" w:hAnsi="Arial" w:cs="Arial"/>
          <w:b/>
          <w:sz w:val="20"/>
          <w:szCs w:val="20"/>
          <w:lang w:val="en-US"/>
        </w:rPr>
        <w:t>rental</w:t>
      </w:r>
      <w:r w:rsidRPr="00C52693">
        <w:rPr>
          <w:rFonts w:ascii="Arial" w:hAnsi="Arial" w:cs="Arial"/>
          <w:b/>
          <w:sz w:val="20"/>
          <w:szCs w:val="20"/>
        </w:rPr>
        <w:t xml:space="preserve">. Добавьте колонку с порядковым номером аренды (сортировать по </w:t>
      </w:r>
      <w:r w:rsidRPr="00C52693">
        <w:rPr>
          <w:rFonts w:ascii="Arial" w:hAnsi="Arial" w:cs="Arial"/>
          <w:b/>
          <w:sz w:val="20"/>
          <w:szCs w:val="20"/>
          <w:lang w:val="en-US"/>
        </w:rPr>
        <w:t>rental</w:t>
      </w:r>
      <w:r w:rsidRPr="00C52693">
        <w:rPr>
          <w:rFonts w:ascii="Arial" w:hAnsi="Arial" w:cs="Arial"/>
          <w:b/>
          <w:sz w:val="20"/>
          <w:szCs w:val="20"/>
        </w:rPr>
        <w:t>_</w:t>
      </w:r>
      <w:r w:rsidRPr="00C52693">
        <w:rPr>
          <w:rFonts w:ascii="Arial" w:hAnsi="Arial" w:cs="Arial"/>
          <w:b/>
          <w:sz w:val="20"/>
          <w:szCs w:val="20"/>
          <w:lang w:val="en-US"/>
        </w:rPr>
        <w:t>date</w:t>
      </w:r>
      <w:r w:rsidRPr="00C52693">
        <w:rPr>
          <w:rFonts w:ascii="Arial" w:hAnsi="Arial" w:cs="Arial"/>
          <w:b/>
          <w:sz w:val="20"/>
          <w:szCs w:val="20"/>
        </w:rPr>
        <w:t>) для каждого юзера.</w:t>
      </w:r>
    </w:p>
    <w:p w:rsidR="00B735A2" w:rsidRPr="00265EC6" w:rsidRDefault="00B735A2" w:rsidP="0026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*, </w:t>
      </w:r>
      <w:r w:rsidRPr="00265EC6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ROW_NUMBER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r.customer_id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r.rental_date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idx_rent</w:t>
      </w:r>
    </w:p>
    <w:p w:rsidR="00B735A2" w:rsidRPr="00787B6B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rental </w:t>
      </w:r>
      <w:r w:rsidRPr="00265EC6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65EC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</w:t>
      </w:r>
    </w:p>
    <w:p w:rsidR="00B735A2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B57896">
        <w:rPr>
          <w:rFonts w:ascii="Tahoma" w:hAnsi="Tahoma" w:cs="Tahoma"/>
          <w:color w:val="0000FF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6.5pt">
            <v:imagedata r:id="rId7" o:title=""/>
          </v:shape>
        </w:pict>
      </w:r>
    </w:p>
    <w:p w:rsidR="00B735A2" w:rsidRPr="00265EC6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Pr="008E6C83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735A2" w:rsidRPr="00BA31D7" w:rsidRDefault="00B735A2" w:rsidP="00A61282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Pr="00A61282">
        <w:rPr>
          <w:rFonts w:ascii="Arial" w:hAnsi="Arial" w:cs="Arial"/>
          <w:b/>
          <w:sz w:val="20"/>
          <w:szCs w:val="20"/>
        </w:rPr>
        <w:t xml:space="preserve">. </w:t>
      </w:r>
      <w:r w:rsidRPr="00C52693">
        <w:rPr>
          <w:rFonts w:ascii="Arial" w:hAnsi="Arial" w:cs="Arial"/>
          <w:b/>
          <w:sz w:val="20"/>
          <w:szCs w:val="20"/>
        </w:rPr>
        <w:t xml:space="preserve">Для каждого пользователя подсчитайте сколько он брал в аренду фильмов со специальным атрибутом </w:t>
      </w:r>
      <w:r w:rsidRPr="00C52693">
        <w:rPr>
          <w:rFonts w:ascii="Arial" w:hAnsi="Arial" w:cs="Arial"/>
          <w:b/>
          <w:sz w:val="20"/>
          <w:szCs w:val="20"/>
          <w:lang w:val="en-US"/>
        </w:rPr>
        <w:t>Behind</w:t>
      </w:r>
      <w:r w:rsidRPr="00C52693">
        <w:rPr>
          <w:rFonts w:ascii="Arial" w:hAnsi="Arial" w:cs="Arial"/>
          <w:b/>
          <w:sz w:val="20"/>
          <w:szCs w:val="20"/>
        </w:rPr>
        <w:t xml:space="preserve"> </w:t>
      </w:r>
      <w:r w:rsidRPr="00C52693">
        <w:rPr>
          <w:rFonts w:ascii="Arial" w:hAnsi="Arial" w:cs="Arial"/>
          <w:b/>
          <w:sz w:val="20"/>
          <w:szCs w:val="20"/>
          <w:lang w:val="en-US"/>
        </w:rPr>
        <w:t>the</w:t>
      </w:r>
      <w:r w:rsidRPr="00C52693">
        <w:rPr>
          <w:rFonts w:ascii="Arial" w:hAnsi="Arial" w:cs="Arial"/>
          <w:b/>
          <w:sz w:val="20"/>
          <w:szCs w:val="20"/>
        </w:rPr>
        <w:t xml:space="preserve"> </w:t>
      </w:r>
      <w:r w:rsidRPr="00C52693">
        <w:rPr>
          <w:rFonts w:ascii="Arial" w:hAnsi="Arial" w:cs="Arial"/>
          <w:b/>
          <w:sz w:val="20"/>
          <w:szCs w:val="20"/>
          <w:lang w:val="en-US"/>
        </w:rPr>
        <w:t>Scenes</w:t>
      </w:r>
      <w:r w:rsidRPr="00C52693">
        <w:rPr>
          <w:rFonts w:ascii="Arial" w:hAnsi="Arial" w:cs="Arial"/>
          <w:b/>
          <w:sz w:val="20"/>
          <w:szCs w:val="20"/>
        </w:rPr>
        <w:t>.</w:t>
      </w:r>
    </w:p>
    <w:p w:rsidR="00B735A2" w:rsidRPr="00BA31D7" w:rsidRDefault="00B735A2" w:rsidP="00BA31D7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C52693">
        <w:rPr>
          <w:rFonts w:ascii="Arial" w:hAnsi="Arial" w:cs="Arial"/>
          <w:b/>
          <w:sz w:val="20"/>
          <w:szCs w:val="20"/>
          <w:lang w:val="en-US"/>
        </w:rPr>
        <w:t>a</w:t>
      </w:r>
      <w:r w:rsidRPr="00C52693">
        <w:rPr>
          <w:rFonts w:ascii="Arial" w:hAnsi="Arial" w:cs="Arial"/>
          <w:b/>
          <w:sz w:val="20"/>
          <w:szCs w:val="20"/>
        </w:rPr>
        <w:t>. Написать этот запрос.</w:t>
      </w:r>
    </w:p>
    <w:p w:rsidR="00B735A2" w:rsidRPr="00BA31D7" w:rsidRDefault="00B735A2" w:rsidP="00BA31D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BA31D7">
        <w:rPr>
          <w:rFonts w:ascii="Tahoma" w:hAnsi="Tahoma" w:cs="Tahoma"/>
          <w:color w:val="0000FF"/>
          <w:sz w:val="20"/>
          <w:szCs w:val="20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Первый вариант запроса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customer_id, email, </w:t>
      </w:r>
      <w:r w:rsidRPr="00501D80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(film_id)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customer_id)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 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rental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(customer_id)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inventory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(inventory_id)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(film_id)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special_features::</w:t>
      </w:r>
      <w:r w:rsidRPr="00501D80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text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ilike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color w:val="008000"/>
          <w:sz w:val="20"/>
          <w:szCs w:val="20"/>
          <w:lang w:val="en-US" w:eastAsia="ru-RU"/>
        </w:rPr>
        <w:t>'%Behind the Scenes%'</w:t>
      </w:r>
    </w:p>
    <w:p w:rsidR="00B735A2" w:rsidRPr="00A77E22" w:rsidRDefault="00B735A2" w:rsidP="00A77E2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</w:p>
    <w:p w:rsidR="00B735A2" w:rsidRPr="00C52693" w:rsidRDefault="00B735A2" w:rsidP="00501D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Pr="00BA31D7" w:rsidRDefault="00B735A2" w:rsidP="00501D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Второй</w:t>
      </w:r>
      <w:r w:rsidRPr="00BA31D7">
        <w:rPr>
          <w:rFonts w:ascii="Tahoma" w:hAnsi="Tahoma" w:cs="Tahoma"/>
          <w:color w:val="0000FF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вариант запроса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films_filtered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special_features::</w:t>
      </w:r>
      <w:r w:rsidRPr="00501D80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text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ilike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color w:val="008000"/>
          <w:sz w:val="20"/>
          <w:szCs w:val="20"/>
          <w:lang w:val="en-US" w:eastAsia="ru-RU"/>
        </w:rPr>
        <w:t>'%Behind the Scenes%'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customer_id, email, </w:t>
      </w:r>
      <w:r w:rsidRPr="00501D80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(films_filtered.film_id)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customer_id)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 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rental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(customer_id)</w:t>
      </w:r>
    </w:p>
    <w:p w:rsidR="00B735A2" w:rsidRPr="00501D80" w:rsidRDefault="00B735A2" w:rsidP="0050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inventory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(inventory_id)</w:t>
      </w:r>
    </w:p>
    <w:p w:rsidR="00B735A2" w:rsidRPr="00A77E22" w:rsidRDefault="00B735A2" w:rsidP="00501D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films_filtered </w:t>
      </w:r>
      <w:r w:rsidRPr="00501D80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01D80">
        <w:rPr>
          <w:rFonts w:ascii="Consolas" w:hAnsi="Consolas" w:cs="Consolas"/>
          <w:color w:val="000000"/>
          <w:sz w:val="20"/>
          <w:szCs w:val="20"/>
          <w:lang w:val="en-US" w:eastAsia="ru-RU"/>
        </w:rPr>
        <w:t>(film_id)</w:t>
      </w:r>
    </w:p>
    <w:p w:rsidR="00B735A2" w:rsidRPr="00C52693" w:rsidRDefault="00B735A2" w:rsidP="00501D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Pr="00501D80" w:rsidRDefault="00B735A2" w:rsidP="00C52693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C52693">
        <w:rPr>
          <w:rFonts w:ascii="Arial" w:hAnsi="Arial" w:cs="Arial"/>
          <w:b/>
          <w:sz w:val="20"/>
          <w:szCs w:val="20"/>
          <w:lang w:val="en-US"/>
        </w:rPr>
        <w:t>b</w:t>
      </w:r>
      <w:r w:rsidRPr="00C52693">
        <w:rPr>
          <w:rFonts w:ascii="Arial" w:hAnsi="Arial" w:cs="Arial"/>
          <w:b/>
          <w:sz w:val="20"/>
          <w:szCs w:val="20"/>
        </w:rPr>
        <w:t>. Создать материализованное представление с этим запросом и обновить его.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CREATE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MATERIALIZED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VIEW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krivova_hw_5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customer_id, email, </w:t>
      </w:r>
      <w:r w:rsidRPr="00F85F38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(film_id)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customer_id)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rental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>(customer_id)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inventory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>(inventory_id)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>(film_id)</w:t>
      </w:r>
    </w:p>
    <w:p w:rsidR="00B735A2" w:rsidRPr="00F85F38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special_features::</w:t>
      </w:r>
      <w:r w:rsidRPr="00F85F38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text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ilike</w:t>
      </w:r>
      <w:r w:rsidRPr="00F85F3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85F38">
        <w:rPr>
          <w:rFonts w:ascii="Consolas" w:hAnsi="Consolas" w:cs="Consolas"/>
          <w:color w:val="008000"/>
          <w:sz w:val="20"/>
          <w:szCs w:val="20"/>
          <w:lang w:val="en-US" w:eastAsia="ru-RU"/>
        </w:rPr>
        <w:t>'%Behind the Scenes%'</w:t>
      </w:r>
    </w:p>
    <w:p w:rsidR="00B735A2" w:rsidRPr="00BA31D7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</w:p>
    <w:p w:rsidR="00B735A2" w:rsidRDefault="00B735A2" w:rsidP="00F8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DATA</w:t>
      </w:r>
    </w:p>
    <w:p w:rsidR="00B735A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Pr="00F85F38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REFRESH MATERIALIZED VIEW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krivova_hw_5</w:t>
      </w:r>
    </w:p>
    <w:p w:rsidR="00B735A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B735A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 xml:space="preserve">SELECT 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* </w:t>
      </w:r>
      <w:r w:rsidRPr="00BA31D7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 xml:space="preserve">FROM </w:t>
      </w:r>
      <w:r w:rsidRPr="00BA31D7">
        <w:rPr>
          <w:rFonts w:ascii="Consolas" w:hAnsi="Consolas" w:cs="Consolas"/>
          <w:color w:val="000000"/>
          <w:sz w:val="20"/>
          <w:szCs w:val="20"/>
          <w:lang w:val="en-US" w:eastAsia="ru-RU"/>
        </w:rPr>
        <w:t>krivova_hw_5</w:t>
      </w:r>
    </w:p>
    <w:p w:rsidR="00B735A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735A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B57896">
        <w:rPr>
          <w:rFonts w:ascii="Tahoma" w:hAnsi="Tahoma" w:cs="Tahoma"/>
          <w:color w:val="0000FF"/>
          <w:sz w:val="20"/>
          <w:szCs w:val="20"/>
        </w:rPr>
        <w:pict>
          <v:shape id="_x0000_i1026" type="#_x0000_t75" style="width:501.75pt;height:318pt">
            <v:imagedata r:id="rId8" o:title=""/>
          </v:shape>
        </w:pict>
      </w:r>
    </w:p>
    <w:p w:rsidR="00B735A2" w:rsidRPr="003B6C72" w:rsidRDefault="00B735A2" w:rsidP="00C5269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735A2" w:rsidRPr="00BA31D7" w:rsidRDefault="00B735A2" w:rsidP="00C52693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C52693">
        <w:rPr>
          <w:rFonts w:ascii="Arial" w:hAnsi="Arial" w:cs="Arial"/>
          <w:b/>
          <w:sz w:val="20"/>
          <w:szCs w:val="20"/>
          <w:lang w:val="en-US"/>
        </w:rPr>
        <w:t>c</w:t>
      </w:r>
      <w:r w:rsidRPr="00C52693">
        <w:rPr>
          <w:rFonts w:ascii="Arial" w:hAnsi="Arial" w:cs="Arial"/>
          <w:b/>
          <w:sz w:val="20"/>
          <w:szCs w:val="20"/>
        </w:rPr>
        <w:t xml:space="preserve">. Сделать </w:t>
      </w:r>
      <w:r w:rsidRPr="00C52693">
        <w:rPr>
          <w:rFonts w:ascii="Arial" w:hAnsi="Arial" w:cs="Arial"/>
          <w:b/>
          <w:sz w:val="20"/>
          <w:szCs w:val="20"/>
          <w:lang w:val="en-US"/>
        </w:rPr>
        <w:t>explain</w:t>
      </w:r>
      <w:r w:rsidRPr="00C52693">
        <w:rPr>
          <w:rFonts w:ascii="Arial" w:hAnsi="Arial" w:cs="Arial"/>
          <w:b/>
          <w:sz w:val="20"/>
          <w:szCs w:val="20"/>
        </w:rPr>
        <w:t xml:space="preserve"> этому запросу. Опираясь на вывод </w:t>
      </w:r>
      <w:r w:rsidRPr="00C52693">
        <w:rPr>
          <w:rFonts w:ascii="Arial" w:hAnsi="Arial" w:cs="Arial"/>
          <w:b/>
          <w:sz w:val="20"/>
          <w:szCs w:val="20"/>
          <w:lang w:val="en-US"/>
        </w:rPr>
        <w:t>explain</w:t>
      </w:r>
      <w:r w:rsidRPr="00C52693">
        <w:rPr>
          <w:rFonts w:ascii="Arial" w:hAnsi="Arial" w:cs="Arial"/>
          <w:b/>
          <w:sz w:val="20"/>
          <w:szCs w:val="20"/>
        </w:rPr>
        <w:t xml:space="preserve"> описать по-русски, что делает база данных для получения результатов.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EXPLAIN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ANALYZE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customer_id, email, </w:t>
      </w:r>
      <w:r w:rsidRPr="00FE7415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(film_id)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customer_id)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counter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customer 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rental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>(customer_id)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inventory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>(inventory_id)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film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>(film_id)</w:t>
      </w:r>
    </w:p>
    <w:p w:rsidR="00B735A2" w:rsidRPr="00FE7415" w:rsidRDefault="00B735A2" w:rsidP="00FE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special_features::</w:t>
      </w:r>
      <w:r w:rsidRPr="00FE7415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text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ilike</w:t>
      </w:r>
      <w:r w:rsidRPr="00FE741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E7415">
        <w:rPr>
          <w:rFonts w:ascii="Consolas" w:hAnsi="Consolas" w:cs="Consolas"/>
          <w:color w:val="008000"/>
          <w:sz w:val="20"/>
          <w:szCs w:val="20"/>
          <w:lang w:val="en-US" w:eastAsia="ru-RU"/>
        </w:rPr>
        <w:t>'%Behind the Scenes%'</w:t>
      </w:r>
    </w:p>
    <w:p w:rsidR="00B735A2" w:rsidRDefault="00B735A2" w:rsidP="00FE7415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customer_id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asc</w:t>
      </w:r>
    </w:p>
    <w:p w:rsidR="00B735A2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B735A2" w:rsidRDefault="00B735A2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FE7415">
        <w:rPr>
          <w:rFonts w:ascii="Tahoma" w:hAnsi="Tahoma" w:cs="Tahoma"/>
          <w:color w:val="0000FF"/>
          <w:sz w:val="20"/>
          <w:szCs w:val="20"/>
        </w:rPr>
        <w:pict>
          <v:shape id="_x0000_i1027" type="#_x0000_t75" style="width:495pt;height:255pt">
            <v:imagedata r:id="rId9" o:title=""/>
          </v:shape>
        </w:pict>
      </w:r>
    </w:p>
    <w:p w:rsidR="00B735A2" w:rsidRDefault="00B735A2" w:rsidP="008B11E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8825E8">
        <w:rPr>
          <w:rFonts w:ascii="Tahoma" w:hAnsi="Tahoma" w:cs="Tahoma"/>
          <w:color w:val="0000FF"/>
          <w:sz w:val="20"/>
          <w:szCs w:val="20"/>
        </w:rPr>
        <w:t>Время исполнения: 34.634 ms</w:t>
      </w:r>
    </w:p>
    <w:p w:rsidR="00B735A2" w:rsidRDefault="00B735A2" w:rsidP="0028070F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Последовательность выполнения операций – читаем</w:t>
      </w:r>
      <w:r w:rsidRPr="0028070F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дерево</w:t>
      </w:r>
      <w:r w:rsidRPr="0028070F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снизу</w:t>
      </w:r>
      <w:r w:rsidRPr="0028070F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вверх</w:t>
      </w:r>
      <w:r w:rsidRPr="0028070F">
        <w:rPr>
          <w:rFonts w:ascii="Tahoma" w:hAnsi="Tahoma" w:cs="Tahoma"/>
          <w:color w:val="0000FF"/>
          <w:sz w:val="20"/>
          <w:szCs w:val="20"/>
        </w:rPr>
        <w:t>:</w:t>
      </w:r>
    </w:p>
    <w:p w:rsidR="00B735A2" w:rsidRPr="0028070F" w:rsidRDefault="00B735A2" w:rsidP="008B11E0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Объединение таблиц, фильтрация, </w:t>
      </w:r>
      <w:r w:rsidRPr="0028070F">
        <w:rPr>
          <w:rFonts w:ascii="Tahoma" w:hAnsi="Tahoma" w:cs="Tahoma"/>
          <w:color w:val="0000FF"/>
          <w:sz w:val="20"/>
          <w:szCs w:val="20"/>
        </w:rPr>
        <w:t>применение оконн</w:t>
      </w:r>
      <w:r>
        <w:rPr>
          <w:rFonts w:ascii="Tahoma" w:hAnsi="Tahoma" w:cs="Tahoma"/>
          <w:color w:val="0000FF"/>
          <w:sz w:val="20"/>
          <w:szCs w:val="20"/>
        </w:rPr>
        <w:t>ой</w:t>
      </w:r>
      <w:r w:rsidRPr="0028070F">
        <w:rPr>
          <w:rFonts w:ascii="Tahoma" w:hAnsi="Tahoma" w:cs="Tahoma"/>
          <w:color w:val="0000FF"/>
          <w:sz w:val="20"/>
          <w:szCs w:val="20"/>
        </w:rPr>
        <w:t xml:space="preserve"> функци</w:t>
      </w:r>
      <w:r>
        <w:rPr>
          <w:rFonts w:ascii="Tahoma" w:hAnsi="Tahoma" w:cs="Tahoma"/>
          <w:color w:val="0000FF"/>
          <w:sz w:val="20"/>
          <w:szCs w:val="20"/>
        </w:rPr>
        <w:t xml:space="preserve">и, </w:t>
      </w:r>
      <w:r w:rsidRPr="0028070F">
        <w:rPr>
          <w:rFonts w:ascii="Tahoma" w:hAnsi="Tahoma" w:cs="Tahoma"/>
          <w:color w:val="0000FF"/>
          <w:sz w:val="20"/>
          <w:szCs w:val="20"/>
        </w:rPr>
        <w:t>возвращает выбранные записи отсортированными определенным образом</w:t>
      </w:r>
      <w:r>
        <w:rPr>
          <w:rFonts w:ascii="Tahoma" w:hAnsi="Tahoma" w:cs="Tahoma"/>
          <w:color w:val="0000FF"/>
          <w:sz w:val="20"/>
          <w:szCs w:val="20"/>
        </w:rPr>
        <w:t xml:space="preserve"> и </w:t>
      </w:r>
      <w:r w:rsidRPr="0028070F">
        <w:rPr>
          <w:rFonts w:ascii="Tahoma" w:hAnsi="Tahoma" w:cs="Tahoma"/>
          <w:color w:val="0000FF"/>
          <w:sz w:val="20"/>
          <w:szCs w:val="20"/>
        </w:rPr>
        <w:t>удал</w:t>
      </w:r>
      <w:r>
        <w:rPr>
          <w:rFonts w:ascii="Tahoma" w:hAnsi="Tahoma" w:cs="Tahoma"/>
          <w:color w:val="0000FF"/>
          <w:sz w:val="20"/>
          <w:szCs w:val="20"/>
        </w:rPr>
        <w:t xml:space="preserve">ение </w:t>
      </w:r>
      <w:r w:rsidRPr="0028070F">
        <w:rPr>
          <w:rFonts w:ascii="Tahoma" w:hAnsi="Tahoma" w:cs="Tahoma"/>
          <w:color w:val="0000FF"/>
          <w:sz w:val="20"/>
          <w:szCs w:val="20"/>
        </w:rPr>
        <w:t>дублирующи</w:t>
      </w:r>
      <w:r>
        <w:rPr>
          <w:rFonts w:ascii="Tahoma" w:hAnsi="Tahoma" w:cs="Tahoma"/>
          <w:color w:val="0000FF"/>
          <w:sz w:val="20"/>
          <w:szCs w:val="20"/>
        </w:rPr>
        <w:t xml:space="preserve">хся </w:t>
      </w:r>
      <w:r w:rsidRPr="0028070F">
        <w:rPr>
          <w:rFonts w:ascii="Tahoma" w:hAnsi="Tahoma" w:cs="Tahoma"/>
          <w:color w:val="0000FF"/>
          <w:sz w:val="20"/>
          <w:szCs w:val="20"/>
        </w:rPr>
        <w:t>данны</w:t>
      </w:r>
      <w:r>
        <w:rPr>
          <w:rFonts w:ascii="Tahoma" w:hAnsi="Tahoma" w:cs="Tahoma"/>
          <w:color w:val="0000FF"/>
          <w:sz w:val="20"/>
          <w:szCs w:val="20"/>
        </w:rPr>
        <w:t>х.</w:t>
      </w:r>
    </w:p>
    <w:p w:rsidR="00B735A2" w:rsidRDefault="00B735A2" w:rsidP="008825E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sectPr w:rsidR="00B735A2" w:rsidSect="00291337">
      <w:headerReference w:type="default" r:id="rId10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5A2" w:rsidRDefault="00B735A2" w:rsidP="00654C98">
      <w:pPr>
        <w:spacing w:after="0" w:line="240" w:lineRule="auto"/>
      </w:pPr>
      <w:r>
        <w:separator/>
      </w:r>
    </w:p>
  </w:endnote>
  <w:endnote w:type="continuationSeparator" w:id="0">
    <w:p w:rsidR="00B735A2" w:rsidRDefault="00B735A2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5A2" w:rsidRDefault="00B735A2" w:rsidP="00654C98">
      <w:pPr>
        <w:spacing w:after="0" w:line="240" w:lineRule="auto"/>
      </w:pPr>
      <w:r>
        <w:separator/>
      </w:r>
    </w:p>
  </w:footnote>
  <w:footnote w:type="continuationSeparator" w:id="0">
    <w:p w:rsidR="00B735A2" w:rsidRDefault="00B735A2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5A2" w:rsidRPr="005D3398" w:rsidRDefault="00B735A2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</w:t>
    </w:r>
    <w:r w:rsidRPr="00C52693">
      <w:rPr>
        <w:color w:val="00B050"/>
      </w:rPr>
      <w:t>5</w:t>
    </w:r>
    <w:r w:rsidRPr="00183457">
      <w:rPr>
        <w:color w:val="00B050"/>
      </w:rPr>
      <w:t xml:space="preserve"> </w:t>
    </w:r>
    <w:r w:rsidRPr="005D3398">
      <w:rPr>
        <w:color w:val="00B050"/>
      </w:rPr>
      <w:t xml:space="preserve">от </w:t>
    </w:r>
    <w:r w:rsidRPr="00C52693">
      <w:rPr>
        <w:color w:val="00B050"/>
      </w:rPr>
      <w:t>13</w:t>
    </w:r>
    <w:r w:rsidRPr="005D3398">
      <w:rPr>
        <w:color w:val="00B050"/>
      </w:rPr>
      <w:t>.</w:t>
    </w:r>
    <w:r w:rsidRPr="00C52693">
      <w:rPr>
        <w:color w:val="00B050"/>
      </w:rPr>
      <w:t>0</w:t>
    </w:r>
    <w:r w:rsidRPr="00CA3B63">
      <w:rPr>
        <w:color w:val="00B050"/>
      </w:rPr>
      <w:t>1</w:t>
    </w:r>
    <w:r w:rsidRPr="005D3398">
      <w:rPr>
        <w:color w:val="00B050"/>
      </w:rPr>
      <w:t>.20</w:t>
    </w:r>
    <w:r w:rsidRPr="00C52693">
      <w:rPr>
        <w:color w:val="00B050"/>
      </w:rPr>
      <w:t>20</w:t>
    </w:r>
    <w:r w:rsidRPr="005D3398">
      <w:rPr>
        <w:color w:val="00B050"/>
      </w:rPr>
      <w:t xml:space="preserve"> г. «</w:t>
    </w:r>
    <w:r w:rsidRPr="00C52693">
      <w:rPr>
        <w:color w:val="00B050"/>
      </w:rPr>
      <w:t>Работа с PostgreSQL</w:t>
    </w:r>
    <w:r w:rsidRPr="005D3398">
      <w:rPr>
        <w:color w:val="00B050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32F42"/>
    <w:rsid w:val="000466D5"/>
    <w:rsid w:val="00075096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650F6"/>
    <w:rsid w:val="001731B3"/>
    <w:rsid w:val="001743A7"/>
    <w:rsid w:val="001760A1"/>
    <w:rsid w:val="00183457"/>
    <w:rsid w:val="00186FA6"/>
    <w:rsid w:val="0021275A"/>
    <w:rsid w:val="00235C0D"/>
    <w:rsid w:val="00242045"/>
    <w:rsid w:val="00245EA9"/>
    <w:rsid w:val="00265EC6"/>
    <w:rsid w:val="00270BE5"/>
    <w:rsid w:val="002804AF"/>
    <w:rsid w:val="0028070F"/>
    <w:rsid w:val="0028317A"/>
    <w:rsid w:val="00285B85"/>
    <w:rsid w:val="00291337"/>
    <w:rsid w:val="00297E35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3B6C72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01D80"/>
    <w:rsid w:val="005131C4"/>
    <w:rsid w:val="00532A52"/>
    <w:rsid w:val="00534466"/>
    <w:rsid w:val="00567685"/>
    <w:rsid w:val="00567FE4"/>
    <w:rsid w:val="005B230B"/>
    <w:rsid w:val="005B2E2F"/>
    <w:rsid w:val="005B66C8"/>
    <w:rsid w:val="005D1035"/>
    <w:rsid w:val="005D3398"/>
    <w:rsid w:val="005E41DC"/>
    <w:rsid w:val="00626095"/>
    <w:rsid w:val="006308B3"/>
    <w:rsid w:val="00637509"/>
    <w:rsid w:val="006458D7"/>
    <w:rsid w:val="006519F9"/>
    <w:rsid w:val="00654C98"/>
    <w:rsid w:val="00675EEA"/>
    <w:rsid w:val="00676B1B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87B6B"/>
    <w:rsid w:val="0079449E"/>
    <w:rsid w:val="007B3E63"/>
    <w:rsid w:val="007C4F87"/>
    <w:rsid w:val="007D076A"/>
    <w:rsid w:val="007F1DB5"/>
    <w:rsid w:val="008143C0"/>
    <w:rsid w:val="00834F75"/>
    <w:rsid w:val="008520FC"/>
    <w:rsid w:val="00873EF4"/>
    <w:rsid w:val="00882292"/>
    <w:rsid w:val="008825E8"/>
    <w:rsid w:val="008917E2"/>
    <w:rsid w:val="008951B3"/>
    <w:rsid w:val="008B11E0"/>
    <w:rsid w:val="008C080A"/>
    <w:rsid w:val="008E6C83"/>
    <w:rsid w:val="00954FD5"/>
    <w:rsid w:val="00981030"/>
    <w:rsid w:val="009B2098"/>
    <w:rsid w:val="009B6EA3"/>
    <w:rsid w:val="009C2899"/>
    <w:rsid w:val="009D3554"/>
    <w:rsid w:val="009E1DCD"/>
    <w:rsid w:val="009E5C0C"/>
    <w:rsid w:val="00A32D01"/>
    <w:rsid w:val="00A4440B"/>
    <w:rsid w:val="00A61282"/>
    <w:rsid w:val="00A776CC"/>
    <w:rsid w:val="00A77E22"/>
    <w:rsid w:val="00A86469"/>
    <w:rsid w:val="00A8796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4079F"/>
    <w:rsid w:val="00B57896"/>
    <w:rsid w:val="00B735A2"/>
    <w:rsid w:val="00B846E1"/>
    <w:rsid w:val="00B8744B"/>
    <w:rsid w:val="00BA31D7"/>
    <w:rsid w:val="00BB335D"/>
    <w:rsid w:val="00BB439F"/>
    <w:rsid w:val="00BF7C68"/>
    <w:rsid w:val="00C02AB6"/>
    <w:rsid w:val="00C1552C"/>
    <w:rsid w:val="00C406F7"/>
    <w:rsid w:val="00C43D56"/>
    <w:rsid w:val="00C52693"/>
    <w:rsid w:val="00C62F51"/>
    <w:rsid w:val="00C66716"/>
    <w:rsid w:val="00C704EE"/>
    <w:rsid w:val="00C762FC"/>
    <w:rsid w:val="00C8498F"/>
    <w:rsid w:val="00C93B65"/>
    <w:rsid w:val="00C943DF"/>
    <w:rsid w:val="00C96410"/>
    <w:rsid w:val="00CA30F2"/>
    <w:rsid w:val="00CA3B63"/>
    <w:rsid w:val="00CE1F54"/>
    <w:rsid w:val="00CF7E8A"/>
    <w:rsid w:val="00D42E12"/>
    <w:rsid w:val="00D43AF9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EE6AFA"/>
    <w:rsid w:val="00F02755"/>
    <w:rsid w:val="00F47C29"/>
    <w:rsid w:val="00F85F38"/>
    <w:rsid w:val="00F90674"/>
    <w:rsid w:val="00FB37B9"/>
    <w:rsid w:val="00FC0C7B"/>
    <w:rsid w:val="00F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812</TotalTime>
  <Pages>3</Pages>
  <Words>347</Words>
  <Characters>1981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130</cp:revision>
  <cp:lastPrinted>2018-07-04T07:28:00Z</cp:lastPrinted>
  <dcterms:created xsi:type="dcterms:W3CDTF">2017-02-13T08:09:00Z</dcterms:created>
  <dcterms:modified xsi:type="dcterms:W3CDTF">2020-01-15T19:49:00Z</dcterms:modified>
</cp:coreProperties>
</file>